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1C9F743C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1C3541">
              <w:rPr>
                <w:rFonts w:ascii="맑은 고딕" w:eastAsia="맑은 고딕" w:hAnsi="맑은 고딕"/>
                <w:szCs w:val="20"/>
              </w:rPr>
              <w:t>2</w:t>
            </w:r>
            <w:r w:rsidR="00585EB3">
              <w:rPr>
                <w:rFonts w:ascii="맑은 고딕" w:eastAsia="맑은 고딕" w:hAnsi="맑은 고딕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60D3DDDB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오전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00D71AC0" w14:textId="13BAA886" w:rsidR="00082242" w:rsidRDefault="00D60715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-창민-</w:t>
            </w:r>
          </w:p>
          <w:p w14:paraId="1C83B770" w14:textId="1109A502" w:rsidR="00D60715" w:rsidRDefault="00D60715" w:rsidP="00E73434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Artist_list.jsp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페이지 =</w:t>
            </w:r>
            <w:r>
              <w:rPr>
                <w:rFonts w:ascii="맑은 고딕" w:eastAsia="맑은 고딕" w:hAnsi="맑은 고딕"/>
                <w:szCs w:val="20"/>
              </w:rPr>
              <w:t xml:space="preserve">&gt;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>ndex.jsp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에 아티스트 정보,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동영상 링크 추가</w:t>
            </w:r>
          </w:p>
          <w:p w14:paraId="3A0BFDA4" w14:textId="51D24BCD" w:rsidR="00D60715" w:rsidRDefault="00D60715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각 파일 </w:t>
            </w:r>
            <w:r>
              <w:rPr>
                <w:rFonts w:ascii="맑은 고딕" w:eastAsia="맑은 고딕" w:hAnsi="맑은 고딕"/>
                <w:szCs w:val="20"/>
              </w:rPr>
              <w:t xml:space="preserve">CSS, JSP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코드 </w:t>
            </w:r>
            <w:r>
              <w:rPr>
                <w:rFonts w:ascii="맑은 고딕" w:eastAsia="맑은 고딕" w:hAnsi="맑은 고딕"/>
                <w:szCs w:val="20"/>
              </w:rPr>
              <w:t>=&gt; Commons</w:t>
            </w:r>
            <w:r>
              <w:rPr>
                <w:rFonts w:ascii="맑은 고딕" w:eastAsia="맑은 고딕" w:hAnsi="맑은 고딕" w:hint="eastAsia"/>
                <w:szCs w:val="20"/>
              </w:rPr>
              <w:t>로 추가</w:t>
            </w:r>
          </w:p>
          <w:p w14:paraId="142265AD" w14:textId="72D3782B" w:rsidR="00D60715" w:rsidRDefault="00D60715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35B5F1C6" w14:textId="662DD0B9" w:rsidR="00D60715" w:rsidRPr="001C3541" w:rsidRDefault="00D60715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헤더 아티스트 목록 </w:t>
            </w:r>
            <w:r>
              <w:rPr>
                <w:rFonts w:ascii="맑은 고딕" w:eastAsia="맑은 고딕" w:hAnsi="맑은 고딕"/>
                <w:szCs w:val="20"/>
              </w:rPr>
              <w:t xml:space="preserve">=&gt;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이동할 페이지 없음 </w:t>
            </w: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삭제)</w:t>
            </w: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016326AB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7CA0CC4B" w14:textId="024395BE" w:rsidR="00EB7FF2" w:rsidRPr="00D60715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헤더 수정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0715">
              <w:rPr>
                <w:rFonts w:ascii="맑은 고딕" w:eastAsia="맑은 고딕" w:hAnsi="맑은 고딕"/>
                <w:szCs w:val="20"/>
              </w:rPr>
              <w:t>,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 xml:space="preserve"> 각 파일 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CSS, JSP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 xml:space="preserve">코드 </w:t>
            </w:r>
            <w:r w:rsidR="00D60715">
              <w:rPr>
                <w:rFonts w:ascii="맑은 고딕" w:eastAsia="맑은 고딕" w:hAnsi="맑은 고딕"/>
                <w:szCs w:val="20"/>
              </w:rPr>
              <w:t>=&gt; Commons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로 추가</w:t>
            </w:r>
          </w:p>
          <w:p w14:paraId="2E0A4556" w14:textId="13FB6469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  <w:r w:rsidR="00082242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082242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테스트</w:t>
            </w:r>
          </w:p>
          <w:p w14:paraId="357F678C" w14:textId="1EB54B79" w:rsidR="00EB7FF2" w:rsidRPr="00D60715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D60715">
              <w:rPr>
                <w:rFonts w:ascii="맑은 고딕" w:eastAsia="맑은 고딕" w:hAnsi="맑은 고딕"/>
                <w:szCs w:val="20"/>
              </w:rPr>
              <w:t>Artist_list.jsp</w:t>
            </w:r>
            <w:proofErr w:type="spellEnd"/>
            <w:r w:rsidR="00D6071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페이지 =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&gt; </w:t>
            </w:r>
            <w:proofErr w:type="spellStart"/>
            <w:r w:rsidR="00D60715">
              <w:rPr>
                <w:rFonts w:ascii="맑은 고딕" w:eastAsia="맑은 고딕" w:hAnsi="맑은 고딕" w:hint="eastAsia"/>
                <w:szCs w:val="20"/>
              </w:rPr>
              <w:t>i</w:t>
            </w:r>
            <w:r w:rsidR="00D60715">
              <w:rPr>
                <w:rFonts w:ascii="맑은 고딕" w:eastAsia="맑은 고딕" w:hAnsi="맑은 고딕"/>
                <w:szCs w:val="20"/>
              </w:rPr>
              <w:t>ndex.jsp</w:t>
            </w:r>
            <w:proofErr w:type="spellEnd"/>
            <w:r w:rsidR="00D60715">
              <w:rPr>
                <w:rFonts w:ascii="맑은 고딕" w:eastAsia="맑은 고딕" w:hAnsi="맑은 고딕" w:hint="eastAsia"/>
                <w:szCs w:val="20"/>
              </w:rPr>
              <w:t>에 아티스트 정보,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동영상 링크 추가,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0715">
              <w:rPr>
                <w:rFonts w:ascii="맑은 고딕" w:eastAsia="맑은 고딕" w:hAnsi="맑은 고딕" w:hint="eastAsia"/>
                <w:szCs w:val="20"/>
              </w:rPr>
              <w:t>댓글 추천 마무리</w:t>
            </w:r>
          </w:p>
          <w:p w14:paraId="64C0D887" w14:textId="05528C0A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 w:rsidR="001C3541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3588701" w14:textId="77777777" w:rsidR="00984AC8" w:rsidRDefault="00984AC8" w:rsidP="00DF24C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74337B92" w14:textId="7D8B6358" w:rsidR="00984AC8" w:rsidRDefault="00984AC8" w:rsidP="00984AC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353A51DB" w14:textId="143ACE7D" w:rsidR="00984AC8" w:rsidRDefault="00984AC8" w:rsidP="00984AC8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P</w:t>
            </w:r>
            <w:r>
              <w:rPr>
                <w:rFonts w:ascii="맑은 고딕" w:eastAsia="맑은 고딕" w:hAnsi="맑은 고딕"/>
                <w:szCs w:val="20"/>
              </w:rPr>
              <w:t xml:space="preserve">PT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제작 시작하지 않음 </w:t>
            </w: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목요일 오후 </w:t>
            </w:r>
            <w:r>
              <w:rPr>
                <w:rFonts w:ascii="맑은 고딕" w:eastAsia="맑은 고딕" w:hAnsi="맑은 고딕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시까지 완성 계획) </w:t>
            </w:r>
          </w:p>
          <w:p w14:paraId="2F104F3A" w14:textId="19633AA3" w:rsidR="00984AC8" w:rsidRDefault="00984AC8" w:rsidP="00984AC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테이블 정의서 작성</w:t>
            </w:r>
            <w:r w:rsidR="005A10A9">
              <w:rPr>
                <w:rFonts w:ascii="맑은 고딕" w:eastAsia="맑은 고딕" w:hAnsi="맑은 고딕" w:hint="eastAsia"/>
                <w:szCs w:val="20"/>
              </w:rPr>
              <w:t xml:space="preserve"> 완료,</w:t>
            </w:r>
            <w:r w:rsidR="005A10A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A10A9">
              <w:rPr>
                <w:rFonts w:ascii="맑은 고딕" w:eastAsia="맑은 고딕" w:hAnsi="맑은 고딕" w:hint="eastAsia"/>
                <w:szCs w:val="20"/>
              </w:rPr>
              <w:t>자잘한 버그 수정</w:t>
            </w:r>
          </w:p>
          <w:p w14:paraId="0ECD48B9" w14:textId="2C4CDCC3" w:rsidR="005A10A9" w:rsidRDefault="005A10A9" w:rsidP="00984AC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헤더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한줄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완성</w:t>
            </w:r>
          </w:p>
          <w:p w14:paraId="2B37CC09" w14:textId="759C78BF" w:rsidR="005A10A9" w:rsidRDefault="005A10A9" w:rsidP="00984AC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693423">
              <w:rPr>
                <w:rFonts w:ascii="맑은 고딕" w:eastAsia="맑은 고딕" w:hAnsi="맑은 고딕" w:hint="eastAsia"/>
                <w:szCs w:val="20"/>
              </w:rPr>
              <w:t>각 페이지별 보완점 제시</w:t>
            </w:r>
          </w:p>
          <w:p w14:paraId="1BBDF551" w14:textId="54325D72" w:rsidR="005A10A9" w:rsidRDefault="005A10A9" w:rsidP="00984AC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5CCB095F" w14:textId="77777777" w:rsidR="00984AC8" w:rsidRDefault="00984AC8" w:rsidP="00DF24C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4763" w14:textId="77777777" w:rsidR="00EA4F57" w:rsidRDefault="00EA4F57">
      <w:r>
        <w:separator/>
      </w:r>
    </w:p>
  </w:endnote>
  <w:endnote w:type="continuationSeparator" w:id="0">
    <w:p w14:paraId="79BDB1B1" w14:textId="77777777" w:rsidR="00EA4F57" w:rsidRDefault="00EA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527C" w14:textId="77777777" w:rsidR="00EA4F57" w:rsidRDefault="00EA4F57">
      <w:r>
        <w:separator/>
      </w:r>
    </w:p>
  </w:footnote>
  <w:footnote w:type="continuationSeparator" w:id="0">
    <w:p w14:paraId="03FBDB17" w14:textId="77777777" w:rsidR="00EA4F57" w:rsidRDefault="00EA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1A3C8680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984AC8">
            <w:rPr>
              <w:rFonts w:ascii="Lucida Console" w:eastAsia="돋움" w:hAnsi="Lucida Console" w:hint="eastAsia"/>
              <w:noProof/>
            </w:rPr>
            <w:t>2021</w:t>
          </w:r>
          <w:r w:rsidR="00984AC8">
            <w:rPr>
              <w:rFonts w:ascii="Lucida Console" w:eastAsia="돋움" w:hAnsi="Lucida Console" w:hint="eastAsia"/>
              <w:noProof/>
            </w:rPr>
            <w:t>년</w:t>
          </w:r>
          <w:r w:rsidR="00984AC8">
            <w:rPr>
              <w:rFonts w:ascii="Lucida Console" w:eastAsia="돋움" w:hAnsi="Lucida Console" w:hint="eastAsia"/>
              <w:noProof/>
            </w:rPr>
            <w:t xml:space="preserve"> 6</w:t>
          </w:r>
          <w:r w:rsidR="00984AC8">
            <w:rPr>
              <w:rFonts w:ascii="Lucida Console" w:eastAsia="돋움" w:hAnsi="Lucida Console" w:hint="eastAsia"/>
              <w:noProof/>
            </w:rPr>
            <w:t>월</w:t>
          </w:r>
          <w:r w:rsidR="00984AC8">
            <w:rPr>
              <w:rFonts w:ascii="Lucida Console" w:eastAsia="돋움" w:hAnsi="Lucida Console" w:hint="eastAsia"/>
              <w:noProof/>
            </w:rPr>
            <w:t xml:space="preserve"> 22</w:t>
          </w:r>
          <w:r w:rsidR="00984AC8">
            <w:rPr>
              <w:rFonts w:ascii="Lucida Console" w:eastAsia="돋움" w:hAnsi="Lucida Console" w:hint="eastAsia"/>
              <w:noProof/>
            </w:rPr>
            <w:t>일</w:t>
          </w:r>
          <w:r w:rsidR="00984AC8">
            <w:rPr>
              <w:rFonts w:ascii="Lucida Console" w:eastAsia="돋움" w:hAnsi="Lucida Console" w:hint="eastAsia"/>
              <w:noProof/>
            </w:rPr>
            <w:t xml:space="preserve"> </w:t>
          </w:r>
          <w:r w:rsidR="00984AC8">
            <w:rPr>
              <w:rFonts w:ascii="Lucida Console" w:eastAsia="돋움" w:hAnsi="Lucida Console" w:hint="eastAsia"/>
              <w:noProof/>
            </w:rPr>
            <w:t>오후</w:t>
          </w:r>
          <w:r w:rsidR="00984AC8">
            <w:rPr>
              <w:rFonts w:ascii="Lucida Console" w:eastAsia="돋움" w:hAnsi="Lucida Console" w:hint="eastAsia"/>
              <w:noProof/>
            </w:rPr>
            <w:t xml:space="preserve"> 5</w:t>
          </w:r>
          <w:r w:rsidR="00984AC8">
            <w:rPr>
              <w:rFonts w:ascii="Lucida Console" w:eastAsia="돋움" w:hAnsi="Lucida Console" w:hint="eastAsia"/>
              <w:noProof/>
            </w:rPr>
            <w:t>시</w:t>
          </w:r>
          <w:r w:rsidR="00984AC8">
            <w:rPr>
              <w:rFonts w:ascii="Lucida Console" w:eastAsia="돋움" w:hAnsi="Lucida Console" w:hint="eastAsia"/>
              <w:noProof/>
            </w:rPr>
            <w:t xml:space="preserve"> 29</w:t>
          </w:r>
          <w:r w:rsidR="00984AC8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2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0"/>
  </w:num>
  <w:num w:numId="5">
    <w:abstractNumId w:val="15"/>
  </w:num>
  <w:num w:numId="6">
    <w:abstractNumId w:val="23"/>
  </w:num>
  <w:num w:numId="7">
    <w:abstractNumId w:val="28"/>
  </w:num>
  <w:num w:numId="8">
    <w:abstractNumId w:val="29"/>
  </w:num>
  <w:num w:numId="9">
    <w:abstractNumId w:val="16"/>
  </w:num>
  <w:num w:numId="10">
    <w:abstractNumId w:val="25"/>
  </w:num>
  <w:num w:numId="11">
    <w:abstractNumId w:val="0"/>
  </w:num>
  <w:num w:numId="12">
    <w:abstractNumId w:val="2"/>
  </w:num>
  <w:num w:numId="13">
    <w:abstractNumId w:val="19"/>
  </w:num>
  <w:num w:numId="14">
    <w:abstractNumId w:val="11"/>
  </w:num>
  <w:num w:numId="15">
    <w:abstractNumId w:val="9"/>
  </w:num>
  <w:num w:numId="16">
    <w:abstractNumId w:val="31"/>
  </w:num>
  <w:num w:numId="17">
    <w:abstractNumId w:val="18"/>
  </w:num>
  <w:num w:numId="18">
    <w:abstractNumId w:val="4"/>
  </w:num>
  <w:num w:numId="19">
    <w:abstractNumId w:val="35"/>
  </w:num>
  <w:num w:numId="20">
    <w:abstractNumId w:val="30"/>
  </w:num>
  <w:num w:numId="21">
    <w:abstractNumId w:val="1"/>
  </w:num>
  <w:num w:numId="22">
    <w:abstractNumId w:val="8"/>
  </w:num>
  <w:num w:numId="23">
    <w:abstractNumId w:val="32"/>
  </w:num>
  <w:num w:numId="24">
    <w:abstractNumId w:val="24"/>
  </w:num>
  <w:num w:numId="25">
    <w:abstractNumId w:val="33"/>
  </w:num>
  <w:num w:numId="26">
    <w:abstractNumId w:val="22"/>
  </w:num>
  <w:num w:numId="27">
    <w:abstractNumId w:val="14"/>
  </w:num>
  <w:num w:numId="28">
    <w:abstractNumId w:val="27"/>
  </w:num>
  <w:num w:numId="29">
    <w:abstractNumId w:val="21"/>
  </w:num>
  <w:num w:numId="30">
    <w:abstractNumId w:val="13"/>
  </w:num>
  <w:num w:numId="31">
    <w:abstractNumId w:val="26"/>
  </w:num>
  <w:num w:numId="32">
    <w:abstractNumId w:val="7"/>
  </w:num>
  <w:num w:numId="33">
    <w:abstractNumId w:val="6"/>
  </w:num>
  <w:num w:numId="34">
    <w:abstractNumId w:val="10"/>
  </w:num>
  <w:num w:numId="35">
    <w:abstractNumId w:val="1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3F37B4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85EB3"/>
    <w:rsid w:val="005A10A9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3423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84AC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0715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A4F57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D7A73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4569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35</cp:revision>
  <cp:lastPrinted>2010-04-28T02:48:00Z</cp:lastPrinted>
  <dcterms:created xsi:type="dcterms:W3CDTF">2021-05-17T08:50:00Z</dcterms:created>
  <dcterms:modified xsi:type="dcterms:W3CDTF">2021-06-22T16:18:00Z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