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2E3A6CA0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 w:rsidR="00E8073B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F521AE">
              <w:rPr>
                <w:rFonts w:ascii="맑은 고딕" w:eastAsia="맑은 고딕" w:hAnsi="맑은 고딕"/>
                <w:szCs w:val="20"/>
              </w:rPr>
              <w:t>07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5EF4B21" w14:textId="7FECD9B4" w:rsidR="0062414D" w:rsidRDefault="00DE7BA0" w:rsidP="0062414D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62414D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62414D">
              <w:rPr>
                <w:rFonts w:ascii="맑은 고딕" w:eastAsia="맑은 고딕" w:hAnsi="맑은 고딕" w:hint="eastAsia"/>
                <w:szCs w:val="20"/>
              </w:rPr>
              <w:t>팀원 의견</w:t>
            </w:r>
          </w:p>
          <w:p w14:paraId="3C68D6FC" w14:textId="77777777" w:rsidR="00F521AE" w:rsidRPr="003616C9" w:rsidRDefault="00F521AE" w:rsidP="00F521AE">
            <w:pPr>
              <w:pStyle w:val="af5"/>
              <w:ind w:leftChars="0" w:left="760"/>
              <w:rPr>
                <w:rFonts w:ascii="맑은 고딕" w:eastAsia="맑은 고딕" w:hAnsi="맑은 고딕" w:hint="eastAsia"/>
                <w:szCs w:val="20"/>
              </w:rPr>
            </w:pPr>
          </w:p>
          <w:p w14:paraId="5C0DB2D4" w14:textId="34126CBE" w:rsidR="00E8073B" w:rsidRDefault="00F521AE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최종 발표 연기에 대해서 팀원들 모두 동의</w:t>
            </w:r>
          </w:p>
          <w:p w14:paraId="3E4D6CF9" w14:textId="42DF3B54" w:rsidR="0029586C" w:rsidRDefault="0029586C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검색기능에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콤보박스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/>
                <w:szCs w:val="20"/>
              </w:rPr>
              <w:t xml:space="preserve"> select box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어떤것으로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할 것인지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결정 해야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한다.</w:t>
            </w:r>
          </w:p>
          <w:p w14:paraId="08F3D0F9" w14:textId="0CA49091" w:rsidR="0029586C" w:rsidRDefault="0029586C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204AAF51" w14:textId="5ACC2791" w:rsidR="0029586C" w:rsidRDefault="0029586C" w:rsidP="00FB18B6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Admin_member_</w:t>
            </w:r>
            <w:proofErr w:type="gramStart"/>
            <w:r>
              <w:rPr>
                <w:rFonts w:ascii="맑은 고딕" w:eastAsia="맑은 고딕" w:hAnsi="맑은 고딕"/>
                <w:szCs w:val="20"/>
              </w:rPr>
              <w:t>list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등록 버튼 삭제</w:t>
            </w:r>
          </w:p>
          <w:p w14:paraId="6516CBA7" w14:textId="093FD272" w:rsidR="0029586C" w:rsidRDefault="0029586C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탈퇴 회원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신청 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0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이면 삭제 요청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안한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상태 </w:t>
            </w:r>
            <w:r>
              <w:rPr>
                <w:rFonts w:ascii="맑은 고딕" w:eastAsia="맑은 고딕" w:hAnsi="맑은 고딕"/>
                <w:szCs w:val="20"/>
              </w:rPr>
              <w:t>, 1</w:t>
            </w:r>
            <w:r>
              <w:rPr>
                <w:rFonts w:ascii="맑은 고딕" w:eastAsia="맑은 고딕" w:hAnsi="맑은 고딕" w:hint="eastAsia"/>
                <w:szCs w:val="20"/>
              </w:rPr>
              <w:t>이면 삭제 요청 한 상태</w:t>
            </w:r>
          </w:p>
          <w:p w14:paraId="70790C12" w14:textId="0FC5083C" w:rsidR="0029586C" w:rsidRDefault="0029586C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(</w:t>
            </w:r>
            <w:r>
              <w:rPr>
                <w:rFonts w:ascii="맑은 고딕" w:eastAsia="맑은 고딕" w:hAnsi="맑은 고딕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인 사람만 삭제 버튼이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활성화 되도록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>)</w:t>
            </w:r>
          </w:p>
          <w:p w14:paraId="14D99BAC" w14:textId="7B35DFF6" w:rsidR="001C7A59" w:rsidRDefault="001C7A59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7C284CD8" w14:textId="3118FDE5" w:rsidR="001C7A59" w:rsidRDefault="001C7A59" w:rsidP="00FB18B6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추후 일정은 6</w:t>
            </w:r>
            <w:r>
              <w:rPr>
                <w:rFonts w:ascii="맑은 고딕" w:eastAsia="맑은 고딕" w:hAnsi="맑은 고딕"/>
                <w:szCs w:val="20"/>
              </w:rPr>
              <w:t>/8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일날 다시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얘기 하는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걸로 </w:t>
            </w:r>
          </w:p>
          <w:p w14:paraId="3C785BF6" w14:textId="761F418B" w:rsidR="0029586C" w:rsidRDefault="0029586C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282277D8" w14:textId="29588761" w:rsidR="001C7A59" w:rsidRDefault="001C7A59" w:rsidP="00FB18B6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Admin_concert_</w:t>
            </w:r>
            <w:proofErr w:type="gramStart"/>
            <w:r>
              <w:rPr>
                <w:rFonts w:ascii="맑은 고딕" w:eastAsia="맑은 고딕" w:hAnsi="맑은 고딕"/>
                <w:szCs w:val="20"/>
              </w:rPr>
              <w:t>Add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좌석별로 가격 나누지 않고 하나로 통일</w:t>
            </w:r>
          </w:p>
          <w:p w14:paraId="444E6D54" w14:textId="77777777" w:rsidR="001C7A59" w:rsidRPr="0029586C" w:rsidRDefault="001C7A59" w:rsidP="00FB18B6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5DBF7111" w14:textId="448FE827" w:rsidR="00FB18B6" w:rsidRPr="00F521AE" w:rsidRDefault="00FB18B6" w:rsidP="00F521AE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F521AE">
              <w:rPr>
                <w:rFonts w:ascii="맑은 고딕" w:eastAsia="맑은 고딕" w:hAnsi="맑은 고딕" w:hint="eastAsia"/>
                <w:szCs w:val="20"/>
              </w:rPr>
              <w:t xml:space="preserve">회의 </w:t>
            </w:r>
            <w:proofErr w:type="gramStart"/>
            <w:r w:rsidRPr="00F521AE">
              <w:rPr>
                <w:rFonts w:ascii="맑은 고딕" w:eastAsia="맑은 고딕" w:hAnsi="맑은 고딕" w:hint="eastAsia"/>
                <w:szCs w:val="20"/>
              </w:rPr>
              <w:t xml:space="preserve">주제 </w:t>
            </w:r>
            <w:r w:rsidRPr="00F521AE"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 w:rsidRPr="00F521AE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F521AE">
              <w:rPr>
                <w:rFonts w:ascii="맑은 고딕" w:eastAsia="맑은 고딕" w:hAnsi="맑은 고딕" w:hint="eastAsia"/>
                <w:szCs w:val="20"/>
              </w:rPr>
              <w:t>오늘의 목표</w:t>
            </w:r>
          </w:p>
          <w:p w14:paraId="4A4B15C6" w14:textId="77777777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2788E4DE" w14:textId="3593AEA7" w:rsidR="00550201" w:rsidRPr="00550201" w:rsidRDefault="00FB18B6" w:rsidP="00550201">
            <w:pPr>
              <w:rPr>
                <w:rFonts w:ascii="맑은 고딕" w:eastAsia="맑은 고딕" w:hAnsi="맑은 고딕" w:hint="eastAsia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창민 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F521AE">
              <w:rPr>
                <w:rFonts w:ascii="맑은 고딕" w:eastAsia="맑은 고딕" w:hAnsi="맑은 고딕" w:hint="eastAsia"/>
                <w:szCs w:val="20"/>
              </w:rPr>
              <w:t xml:space="preserve">콘서트 정보 불러오기 </w:t>
            </w:r>
            <w:r w:rsidR="00F521AE">
              <w:rPr>
                <w:rFonts w:ascii="맑은 고딕" w:eastAsia="맑은 고딕" w:hAnsi="맑은 고딕"/>
                <w:szCs w:val="20"/>
              </w:rPr>
              <w:t>,</w:t>
            </w:r>
            <w:r w:rsidR="00F521AE">
              <w:rPr>
                <w:rFonts w:ascii="맑은 고딕" w:eastAsia="맑은 고딕" w:hAnsi="맑은 고딕" w:hint="eastAsia"/>
                <w:szCs w:val="20"/>
              </w:rPr>
              <w:t>콘서트 예매 기능</w:t>
            </w:r>
          </w:p>
          <w:p w14:paraId="25387C8C" w14:textId="0DB01651" w:rsidR="00FB18B6" w:rsidRDefault="00FB18B6" w:rsidP="00FB18B6">
            <w:pPr>
              <w:rPr>
                <w:rFonts w:ascii="맑은 고딕" w:eastAsia="맑은 고딕" w:hAnsi="맑은 고딕" w:hint="eastAsia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F521AE">
              <w:rPr>
                <w:rFonts w:ascii="맑은 고딕" w:eastAsia="맑은 고딕" w:hAnsi="맑은 고딕" w:hint="eastAsia"/>
                <w:szCs w:val="20"/>
              </w:rPr>
              <w:t>콘서트 목록 불러오기</w:t>
            </w:r>
          </w:p>
          <w:p w14:paraId="639A4E41" w14:textId="44F3B38F" w:rsidR="00550201" w:rsidRPr="00550201" w:rsidRDefault="00FB18B6" w:rsidP="00550201">
            <w:pPr>
              <w:rPr>
                <w:rFonts w:ascii="맑은 고딕" w:eastAsia="맑은 고딕" w:hAnsi="맑은 고딕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지원 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 w:rsidR="00F521AE">
              <w:rPr>
                <w:rFonts w:ascii="맑은 고딕" w:eastAsia="맑은 고딕" w:hAnsi="맑은 고딕" w:hint="eastAsia"/>
                <w:szCs w:val="20"/>
              </w:rPr>
              <w:t xml:space="preserve"> A</w:t>
            </w:r>
            <w:r w:rsidR="00F521AE">
              <w:rPr>
                <w:rFonts w:ascii="맑은 고딕" w:eastAsia="맑은 고딕" w:hAnsi="맑은 고딕"/>
                <w:szCs w:val="20"/>
              </w:rPr>
              <w:t xml:space="preserve">rtist </w:t>
            </w:r>
            <w:r w:rsidR="00F521AE">
              <w:rPr>
                <w:rFonts w:ascii="맑은 고딕" w:eastAsia="맑은 고딕" w:hAnsi="맑은 고딕" w:hint="eastAsia"/>
                <w:szCs w:val="20"/>
              </w:rPr>
              <w:t>목록 불러오기,</w:t>
            </w:r>
            <w:r w:rsidR="00F521AE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F521AE">
              <w:rPr>
                <w:rFonts w:ascii="맑은 고딕" w:eastAsia="맑은 고딕" w:hAnsi="맑은 고딕" w:hint="eastAsia"/>
                <w:szCs w:val="20"/>
              </w:rPr>
              <w:t xml:space="preserve">회원 검색 기능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14:paraId="64BF8DCF" w14:textId="31F96701" w:rsidR="00FB18B6" w:rsidRPr="00F521AE" w:rsidRDefault="00FB18B6" w:rsidP="00FB18B6">
            <w:pPr>
              <w:rPr>
                <w:rFonts w:ascii="맑은 고딕" w:eastAsia="맑은 고딕" w:hAnsi="맑은 고딕" w:hint="eastAsia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동성 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F521AE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F521AE">
              <w:rPr>
                <w:rFonts w:ascii="맑은 고딕" w:eastAsia="맑은 고딕" w:hAnsi="맑은 고딕" w:hint="eastAsia"/>
                <w:szCs w:val="20"/>
              </w:rPr>
              <w:t>공지 삭제기능 완료,</w:t>
            </w:r>
            <w:r w:rsidR="00F521AE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F521AE">
              <w:rPr>
                <w:rFonts w:ascii="맑은 고딕" w:eastAsia="맑은 고딕" w:hAnsi="맑은 고딕" w:hint="eastAsia"/>
                <w:szCs w:val="20"/>
              </w:rPr>
              <w:t>댓글 관리 완료,</w:t>
            </w:r>
            <w:r w:rsidR="00F521AE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F521AE">
              <w:rPr>
                <w:rFonts w:ascii="맑은 고딕" w:eastAsia="맑은 고딕" w:hAnsi="맑은 고딕" w:hint="eastAsia"/>
                <w:szCs w:val="20"/>
              </w:rPr>
              <w:t>결제 정보 불러오기</w:t>
            </w:r>
          </w:p>
          <w:p w14:paraId="79B9D3D7" w14:textId="7F0361E8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준수 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F521AE">
              <w:rPr>
                <w:rFonts w:ascii="맑은 고딕" w:eastAsia="맑은 고딕" w:hAnsi="맑은 고딕" w:hint="eastAsia"/>
                <w:szCs w:val="20"/>
              </w:rPr>
              <w:t>상세페이지,</w:t>
            </w:r>
            <w:r w:rsidR="00F521AE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F521AE">
              <w:rPr>
                <w:rFonts w:ascii="맑은 고딕" w:eastAsia="맑은 고딕" w:hAnsi="맑은 고딕" w:hint="eastAsia"/>
                <w:szCs w:val="20"/>
              </w:rPr>
              <w:t xml:space="preserve">추가 </w:t>
            </w:r>
            <w:r w:rsidR="00F521AE">
              <w:rPr>
                <w:rFonts w:ascii="맑은 고딕" w:eastAsia="맑은 고딕" w:hAnsi="맑은 고딕"/>
                <w:szCs w:val="20"/>
              </w:rPr>
              <w:t xml:space="preserve">, </w:t>
            </w:r>
            <w:r w:rsidR="00F521AE">
              <w:rPr>
                <w:rFonts w:ascii="맑은 고딕" w:eastAsia="맑은 고딕" w:hAnsi="맑은 고딕" w:hint="eastAsia"/>
                <w:szCs w:val="20"/>
              </w:rPr>
              <w:t>수정(달력 부분)미비</w:t>
            </w:r>
          </w:p>
          <w:p w14:paraId="3FD0012F" w14:textId="29CA4450" w:rsidR="0029586C" w:rsidRDefault="0029586C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4FAB7B8A" w14:textId="44476CD1" w:rsidR="0029586C" w:rsidRDefault="0029586C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기능에 맞춰서 </w:t>
            </w:r>
            <w:r>
              <w:rPr>
                <w:rFonts w:ascii="맑은 고딕" w:eastAsia="맑은 고딕" w:hAnsi="맑은 고딕"/>
                <w:szCs w:val="20"/>
              </w:rPr>
              <w:t xml:space="preserve">DAO </w:t>
            </w:r>
            <w:r>
              <w:rPr>
                <w:rFonts w:ascii="맑은 고딕" w:eastAsia="맑은 고딕" w:hAnsi="맑은 고딕" w:hint="eastAsia"/>
                <w:szCs w:val="20"/>
              </w:rPr>
              <w:t>생성해서 작업</w:t>
            </w:r>
          </w:p>
          <w:p w14:paraId="03265EDA" w14:textId="77777777" w:rsidR="0029586C" w:rsidRDefault="0029586C" w:rsidP="00FB18B6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5E562FF8" w14:textId="77777777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28C8DF7A" w14:textId="0BC209E8" w:rsidR="00FB18B6" w:rsidRPr="00E8073B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B78C2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9B78C2" w:rsidRPr="00B23191" w:rsidRDefault="009B78C2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4B10F6C" w14:textId="308DC496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75F78003" w14:textId="77777777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114AEEF5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D41F359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0060D393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9B78C2" w:rsidRPr="00F601EC" w:rsidRDefault="009B78C2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62414D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62414D" w:rsidRPr="00B23191" w:rsidRDefault="0062414D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F0C69F0" w14:textId="77777777" w:rsidR="0062414D" w:rsidRPr="00DE7BA0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62414D" w:rsidRPr="00E739E4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62414D" w:rsidRPr="00F601EC" w:rsidRDefault="0062414D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EDB9B" w14:textId="77777777" w:rsidR="00E84B93" w:rsidRDefault="00E84B93">
      <w:r>
        <w:separator/>
      </w:r>
    </w:p>
  </w:endnote>
  <w:endnote w:type="continuationSeparator" w:id="0">
    <w:p w14:paraId="019A8695" w14:textId="77777777" w:rsidR="00E84B93" w:rsidRDefault="00E8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5DAC" w14:textId="77777777" w:rsidR="00E84B93" w:rsidRDefault="00E84B93">
      <w:r>
        <w:separator/>
      </w:r>
    </w:p>
  </w:footnote>
  <w:footnote w:type="continuationSeparator" w:id="0">
    <w:p w14:paraId="21BCD27B" w14:textId="77777777" w:rsidR="00E84B93" w:rsidRDefault="00E84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25A75F70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F521AE">
            <w:rPr>
              <w:rFonts w:ascii="Lucida Console" w:eastAsia="돋움" w:hAnsi="Lucida Console" w:hint="eastAsia"/>
              <w:noProof/>
            </w:rPr>
            <w:t>2021</w:t>
          </w:r>
          <w:r w:rsidR="00F521AE">
            <w:rPr>
              <w:rFonts w:ascii="Lucida Console" w:eastAsia="돋움" w:hAnsi="Lucida Console" w:hint="eastAsia"/>
              <w:noProof/>
            </w:rPr>
            <w:t>년</w:t>
          </w:r>
          <w:r w:rsidR="00F521AE">
            <w:rPr>
              <w:rFonts w:ascii="Lucida Console" w:eastAsia="돋움" w:hAnsi="Lucida Console" w:hint="eastAsia"/>
              <w:noProof/>
            </w:rPr>
            <w:t xml:space="preserve"> 6</w:t>
          </w:r>
          <w:r w:rsidR="00F521AE">
            <w:rPr>
              <w:rFonts w:ascii="Lucida Console" w:eastAsia="돋움" w:hAnsi="Lucida Console" w:hint="eastAsia"/>
              <w:noProof/>
            </w:rPr>
            <w:t>월</w:t>
          </w:r>
          <w:r w:rsidR="00F521AE">
            <w:rPr>
              <w:rFonts w:ascii="Lucida Console" w:eastAsia="돋움" w:hAnsi="Lucida Console" w:hint="eastAsia"/>
              <w:noProof/>
            </w:rPr>
            <w:t xml:space="preserve"> 7</w:t>
          </w:r>
          <w:r w:rsidR="00F521AE">
            <w:rPr>
              <w:rFonts w:ascii="Lucida Console" w:eastAsia="돋움" w:hAnsi="Lucida Console" w:hint="eastAsia"/>
              <w:noProof/>
            </w:rPr>
            <w:t>일</w:t>
          </w:r>
          <w:r w:rsidR="00F521AE">
            <w:rPr>
              <w:rFonts w:ascii="Lucida Console" w:eastAsia="돋움" w:hAnsi="Lucida Console" w:hint="eastAsia"/>
              <w:noProof/>
            </w:rPr>
            <w:t xml:space="preserve"> </w:t>
          </w:r>
          <w:r w:rsidR="00F521AE">
            <w:rPr>
              <w:rFonts w:ascii="Lucida Console" w:eastAsia="돋움" w:hAnsi="Lucida Console" w:hint="eastAsia"/>
              <w:noProof/>
            </w:rPr>
            <w:t>오후</w:t>
          </w:r>
          <w:r w:rsidR="00F521AE">
            <w:rPr>
              <w:rFonts w:ascii="Lucida Console" w:eastAsia="돋움" w:hAnsi="Lucida Console" w:hint="eastAsia"/>
              <w:noProof/>
            </w:rPr>
            <w:t xml:space="preserve"> 4</w:t>
          </w:r>
          <w:r w:rsidR="00F521AE">
            <w:rPr>
              <w:rFonts w:ascii="Lucida Console" w:eastAsia="돋움" w:hAnsi="Lucida Console" w:hint="eastAsia"/>
              <w:noProof/>
            </w:rPr>
            <w:t>시</w:t>
          </w:r>
          <w:r w:rsidR="00F521AE">
            <w:rPr>
              <w:rFonts w:ascii="Lucida Console" w:eastAsia="돋움" w:hAnsi="Lucida Console" w:hint="eastAsia"/>
              <w:noProof/>
            </w:rPr>
            <w:t xml:space="preserve"> 5</w:t>
          </w:r>
          <w:r w:rsidR="00F521AE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9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3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4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2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5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6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8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30"/>
  </w:num>
  <w:num w:numId="3">
    <w:abstractNumId w:val="4"/>
  </w:num>
  <w:num w:numId="4">
    <w:abstractNumId w:val="16"/>
  </w:num>
  <w:num w:numId="5">
    <w:abstractNumId w:val="12"/>
  </w:num>
  <w:num w:numId="6">
    <w:abstractNumId w:val="19"/>
  </w:num>
  <w:num w:numId="7">
    <w:abstractNumId w:val="24"/>
  </w:num>
  <w:num w:numId="8">
    <w:abstractNumId w:val="25"/>
  </w:num>
  <w:num w:numId="9">
    <w:abstractNumId w:val="13"/>
  </w:num>
  <w:num w:numId="10">
    <w:abstractNumId w:val="21"/>
  </w:num>
  <w:num w:numId="11">
    <w:abstractNumId w:val="0"/>
  </w:num>
  <w:num w:numId="12">
    <w:abstractNumId w:val="2"/>
  </w:num>
  <w:num w:numId="13">
    <w:abstractNumId w:val="15"/>
  </w:num>
  <w:num w:numId="14">
    <w:abstractNumId w:val="8"/>
  </w:num>
  <w:num w:numId="15">
    <w:abstractNumId w:val="7"/>
  </w:num>
  <w:num w:numId="16">
    <w:abstractNumId w:val="27"/>
  </w:num>
  <w:num w:numId="17">
    <w:abstractNumId w:val="14"/>
  </w:num>
  <w:num w:numId="18">
    <w:abstractNumId w:val="3"/>
  </w:num>
  <w:num w:numId="19">
    <w:abstractNumId w:val="31"/>
  </w:num>
  <w:num w:numId="20">
    <w:abstractNumId w:val="26"/>
  </w:num>
  <w:num w:numId="21">
    <w:abstractNumId w:val="1"/>
  </w:num>
  <w:num w:numId="22">
    <w:abstractNumId w:val="6"/>
  </w:num>
  <w:num w:numId="23">
    <w:abstractNumId w:val="28"/>
  </w:num>
  <w:num w:numId="24">
    <w:abstractNumId w:val="20"/>
  </w:num>
  <w:num w:numId="25">
    <w:abstractNumId w:val="29"/>
  </w:num>
  <w:num w:numId="26">
    <w:abstractNumId w:val="18"/>
  </w:num>
  <w:num w:numId="27">
    <w:abstractNumId w:val="11"/>
  </w:num>
  <w:num w:numId="28">
    <w:abstractNumId w:val="23"/>
  </w:num>
  <w:num w:numId="29">
    <w:abstractNumId w:val="17"/>
  </w:num>
  <w:num w:numId="30">
    <w:abstractNumId w:val="10"/>
  </w:num>
  <w:num w:numId="31">
    <w:abstractNumId w:val="2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3220"/>
    <w:rsid w:val="000176E1"/>
    <w:rsid w:val="00020F51"/>
    <w:rsid w:val="000467F2"/>
    <w:rsid w:val="00050283"/>
    <w:rsid w:val="000728EC"/>
    <w:rsid w:val="00075357"/>
    <w:rsid w:val="00077932"/>
    <w:rsid w:val="00080816"/>
    <w:rsid w:val="00093BBE"/>
    <w:rsid w:val="000978AF"/>
    <w:rsid w:val="000A2364"/>
    <w:rsid w:val="000A4556"/>
    <w:rsid w:val="000A6E4C"/>
    <w:rsid w:val="000B73D8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4166D"/>
    <w:rsid w:val="00151657"/>
    <w:rsid w:val="001552E7"/>
    <w:rsid w:val="00156658"/>
    <w:rsid w:val="00161718"/>
    <w:rsid w:val="0016407D"/>
    <w:rsid w:val="00170A6E"/>
    <w:rsid w:val="00171116"/>
    <w:rsid w:val="00171B7C"/>
    <w:rsid w:val="0017696B"/>
    <w:rsid w:val="001769B7"/>
    <w:rsid w:val="00181647"/>
    <w:rsid w:val="00184765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25FA"/>
    <w:rsid w:val="001C7A59"/>
    <w:rsid w:val="001D038E"/>
    <w:rsid w:val="001D32E8"/>
    <w:rsid w:val="001D525E"/>
    <w:rsid w:val="001E486A"/>
    <w:rsid w:val="001E6045"/>
    <w:rsid w:val="001F4A30"/>
    <w:rsid w:val="00200024"/>
    <w:rsid w:val="00213995"/>
    <w:rsid w:val="002139FC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586C"/>
    <w:rsid w:val="00296D0E"/>
    <w:rsid w:val="002A0982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690B"/>
    <w:rsid w:val="003B6B69"/>
    <w:rsid w:val="003C05E2"/>
    <w:rsid w:val="003D330F"/>
    <w:rsid w:val="003E5A16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1847"/>
    <w:rsid w:val="005333DC"/>
    <w:rsid w:val="00550201"/>
    <w:rsid w:val="005543BB"/>
    <w:rsid w:val="0055465C"/>
    <w:rsid w:val="0056411D"/>
    <w:rsid w:val="0056771C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5F7EF5"/>
    <w:rsid w:val="0060003F"/>
    <w:rsid w:val="006005D5"/>
    <w:rsid w:val="0060163E"/>
    <w:rsid w:val="006070FD"/>
    <w:rsid w:val="00610A7F"/>
    <w:rsid w:val="00611195"/>
    <w:rsid w:val="00617818"/>
    <w:rsid w:val="00622C31"/>
    <w:rsid w:val="0062414D"/>
    <w:rsid w:val="00637423"/>
    <w:rsid w:val="006417D1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C4D63"/>
    <w:rsid w:val="006D3CEE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35C6"/>
    <w:rsid w:val="00817574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2429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31BB6"/>
    <w:rsid w:val="00940707"/>
    <w:rsid w:val="0095134D"/>
    <w:rsid w:val="00954605"/>
    <w:rsid w:val="00956CB7"/>
    <w:rsid w:val="0097111F"/>
    <w:rsid w:val="00972DC2"/>
    <w:rsid w:val="0097488C"/>
    <w:rsid w:val="009748A8"/>
    <w:rsid w:val="009A08BE"/>
    <w:rsid w:val="009A1C33"/>
    <w:rsid w:val="009A37F0"/>
    <w:rsid w:val="009A52CE"/>
    <w:rsid w:val="009A61D3"/>
    <w:rsid w:val="009A7EEC"/>
    <w:rsid w:val="009B0679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31561"/>
    <w:rsid w:val="00A31784"/>
    <w:rsid w:val="00A34855"/>
    <w:rsid w:val="00A43C20"/>
    <w:rsid w:val="00A57ECC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650B"/>
    <w:rsid w:val="00B61175"/>
    <w:rsid w:val="00B618E5"/>
    <w:rsid w:val="00B62F30"/>
    <w:rsid w:val="00B72FD3"/>
    <w:rsid w:val="00B74045"/>
    <w:rsid w:val="00B74782"/>
    <w:rsid w:val="00B75CDB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7543"/>
    <w:rsid w:val="00C71D6B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63337"/>
    <w:rsid w:val="00D63D01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5B17"/>
    <w:rsid w:val="00E44EE8"/>
    <w:rsid w:val="00E45D0F"/>
    <w:rsid w:val="00E46AEB"/>
    <w:rsid w:val="00E5272E"/>
    <w:rsid w:val="00E612CB"/>
    <w:rsid w:val="00E739E4"/>
    <w:rsid w:val="00E77D66"/>
    <w:rsid w:val="00E8073B"/>
    <w:rsid w:val="00E82AC9"/>
    <w:rsid w:val="00E8402B"/>
    <w:rsid w:val="00E84B93"/>
    <w:rsid w:val="00E91F8F"/>
    <w:rsid w:val="00EA3E81"/>
    <w:rsid w:val="00EB0A3A"/>
    <w:rsid w:val="00EB1619"/>
    <w:rsid w:val="00EB64B4"/>
    <w:rsid w:val="00EE7D35"/>
    <w:rsid w:val="00F14FD7"/>
    <w:rsid w:val="00F15169"/>
    <w:rsid w:val="00F1668C"/>
    <w:rsid w:val="00F21CAF"/>
    <w:rsid w:val="00F37718"/>
    <w:rsid w:val="00F46691"/>
    <w:rsid w:val="00F521AE"/>
    <w:rsid w:val="00F528C8"/>
    <w:rsid w:val="00F53878"/>
    <w:rsid w:val="00F55D29"/>
    <w:rsid w:val="00F569BD"/>
    <w:rsid w:val="00F601EC"/>
    <w:rsid w:val="00F7390C"/>
    <w:rsid w:val="00F75870"/>
    <w:rsid w:val="00F809FE"/>
    <w:rsid w:val="00F8223F"/>
    <w:rsid w:val="00F8463C"/>
    <w:rsid w:val="00F862DE"/>
    <w:rsid w:val="00FA4833"/>
    <w:rsid w:val="00FB18B6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1258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16</cp:revision>
  <cp:lastPrinted>2010-04-28T02:48:00Z</cp:lastPrinted>
  <dcterms:created xsi:type="dcterms:W3CDTF">2021-05-17T08:50:00Z</dcterms:created>
  <dcterms:modified xsi:type="dcterms:W3CDTF">2021-06-07T07:29:00Z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