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14B4" w14:textId="77777777" w:rsidR="00D060E8" w:rsidRPr="00C13A27" w:rsidRDefault="00C13A27" w:rsidP="00C13A27">
      <w:pPr>
        <w:jc w:val="center"/>
        <w:rPr>
          <w:rFonts w:ascii="맑은 고딕" w:eastAsia="맑은 고딕" w:hAnsi="맑은 고딕"/>
          <w:b/>
          <w:sz w:val="40"/>
          <w:szCs w:val="40"/>
        </w:rPr>
      </w:pPr>
      <w:bookmarkStart w:id="0" w:name="OLE_LINK3"/>
      <w:bookmarkStart w:id="1" w:name="OLE_LINK4"/>
      <w:r w:rsidRPr="00C13A27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bookmarkEnd w:id="0"/>
    <w:bookmarkEnd w:id="1"/>
    <w:p w14:paraId="54E6FAC2" w14:textId="77777777" w:rsidR="00C13A27" w:rsidRPr="00C71D6B" w:rsidRDefault="00C13A27" w:rsidP="0056411D">
      <w:pPr>
        <w:rPr>
          <w:rFonts w:ascii="맑은 고딕" w:eastAsia="맑은 고딕" w:hAnsi="맑은 고딕"/>
          <w:szCs w:val="20"/>
        </w:rPr>
      </w:pPr>
    </w:p>
    <w:tbl>
      <w:tblPr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6881"/>
        <w:gridCol w:w="1236"/>
      </w:tblGrid>
      <w:tr w:rsidR="00C71D6B" w:rsidRPr="00B23191" w14:paraId="0D30BAB4" w14:textId="77777777" w:rsidTr="00472A67">
        <w:trPr>
          <w:trHeight w:val="399"/>
        </w:trPr>
        <w:tc>
          <w:tcPr>
            <w:tcW w:w="1256" w:type="dxa"/>
          </w:tcPr>
          <w:p w14:paraId="3C2EB540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회의일시</w:t>
            </w:r>
          </w:p>
        </w:tc>
        <w:tc>
          <w:tcPr>
            <w:tcW w:w="8117" w:type="dxa"/>
            <w:gridSpan w:val="2"/>
          </w:tcPr>
          <w:p w14:paraId="66EC2ABE" w14:textId="659785BC" w:rsidR="00C71D6B" w:rsidRPr="00B23191" w:rsidRDefault="00C31A74" w:rsidP="0040577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021</w:t>
            </w:r>
            <w:r>
              <w:rPr>
                <w:rFonts w:ascii="맑은 고딕" w:eastAsia="맑은 고딕" w:hAnsi="맑은 고딕" w:hint="eastAsia"/>
                <w:szCs w:val="20"/>
              </w:rPr>
              <w:t>년 0</w:t>
            </w:r>
            <w:r w:rsidR="00E8073B">
              <w:rPr>
                <w:rFonts w:ascii="맑은 고딕" w:eastAsia="맑은 고딕" w:hAnsi="맑은 고딕"/>
                <w:szCs w:val="20"/>
              </w:rPr>
              <w:t>6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 w:rsidR="00C542A2">
              <w:rPr>
                <w:rFonts w:ascii="맑은 고딕" w:eastAsia="맑은 고딕" w:hAnsi="맑은 고딕"/>
                <w:szCs w:val="20"/>
              </w:rPr>
              <w:t>8</w:t>
            </w:r>
            <w:r w:rsidR="00F521AE">
              <w:rPr>
                <w:rFonts w:ascii="맑은 고딕" w:eastAsia="맑은 고딕" w:hAnsi="맑은 고딕"/>
                <w:szCs w:val="20"/>
              </w:rPr>
              <w:t>7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</w:tr>
      <w:tr w:rsidR="00C71D6B" w:rsidRPr="00B23191" w14:paraId="1C1E0251" w14:textId="77777777" w:rsidTr="00472A67">
        <w:trPr>
          <w:trHeight w:val="399"/>
        </w:trPr>
        <w:tc>
          <w:tcPr>
            <w:tcW w:w="1256" w:type="dxa"/>
          </w:tcPr>
          <w:p w14:paraId="217752A6" w14:textId="77777777" w:rsidR="00C71D6B" w:rsidRPr="00B23191" w:rsidRDefault="00C71D6B" w:rsidP="0056411D">
            <w:pPr>
              <w:rPr>
                <w:rFonts w:ascii="맑은 고딕" w:eastAsia="맑은 고딕" w:hAnsi="맑은 고딕"/>
                <w:szCs w:val="20"/>
              </w:rPr>
            </w:pPr>
            <w:r w:rsidRPr="00B23191">
              <w:rPr>
                <w:rFonts w:ascii="맑은 고딕" w:eastAsia="맑은 고딕" w:hAnsi="맑은 고딕" w:hint="eastAsia"/>
                <w:szCs w:val="20"/>
              </w:rPr>
              <w:t>회의장소</w:t>
            </w:r>
          </w:p>
        </w:tc>
        <w:tc>
          <w:tcPr>
            <w:tcW w:w="8117" w:type="dxa"/>
            <w:gridSpan w:val="2"/>
          </w:tcPr>
          <w:p w14:paraId="79AA7A2D" w14:textId="4C3817A1" w:rsidR="00C71D6B" w:rsidRPr="00B23191" w:rsidRDefault="00C31A74" w:rsidP="001A31EF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쌍용교육센터</w:t>
            </w:r>
          </w:p>
        </w:tc>
      </w:tr>
      <w:tr w:rsidR="00C71D6B" w:rsidRPr="00B23191" w14:paraId="1B8B99B9" w14:textId="77777777" w:rsidTr="00472A67">
        <w:trPr>
          <w:trHeight w:val="383"/>
        </w:trPr>
        <w:tc>
          <w:tcPr>
            <w:tcW w:w="1256" w:type="dxa"/>
          </w:tcPr>
          <w:p w14:paraId="464B9B8B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참석자</w:t>
            </w:r>
          </w:p>
        </w:tc>
        <w:tc>
          <w:tcPr>
            <w:tcW w:w="8117" w:type="dxa"/>
            <w:gridSpan w:val="2"/>
          </w:tcPr>
          <w:p w14:paraId="5D9AED39" w14:textId="475B01A8" w:rsidR="00C71D6B" w:rsidRPr="00B23191" w:rsidRDefault="00C31A74" w:rsidP="005C494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2조 전원</w:t>
            </w:r>
          </w:p>
        </w:tc>
      </w:tr>
      <w:tr w:rsidR="00C71D6B" w:rsidRPr="00B23191" w14:paraId="3C75DB93" w14:textId="77777777" w:rsidTr="00472A67">
        <w:trPr>
          <w:trHeight w:val="383"/>
        </w:trPr>
        <w:tc>
          <w:tcPr>
            <w:tcW w:w="1256" w:type="dxa"/>
          </w:tcPr>
          <w:p w14:paraId="559504E7" w14:textId="77777777" w:rsidR="00C71D6B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주요주제</w:t>
            </w:r>
          </w:p>
        </w:tc>
        <w:tc>
          <w:tcPr>
            <w:tcW w:w="8117" w:type="dxa"/>
            <w:gridSpan w:val="2"/>
          </w:tcPr>
          <w:p w14:paraId="50EA02AF" w14:textId="3F03C6D5" w:rsidR="00C71D6B" w:rsidRPr="008A3501" w:rsidRDefault="008A3501" w:rsidP="00A833E3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장기 콘서트 사이트 구축 [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r>
              <w:rPr>
                <w:rFonts w:ascii="맑은 고딕" w:eastAsia="맑은 고딕" w:hAnsi="맑은 고딕" w:hint="eastAsia"/>
                <w:szCs w:val="20"/>
              </w:rPr>
              <w:t>명의 여름에 관련된 아티스트]</w:t>
            </w:r>
          </w:p>
        </w:tc>
      </w:tr>
      <w:tr w:rsidR="00A833E3" w:rsidRPr="00B23191" w14:paraId="1925A8FB" w14:textId="77777777" w:rsidTr="00472A67">
        <w:trPr>
          <w:trHeight w:val="255"/>
        </w:trPr>
        <w:tc>
          <w:tcPr>
            <w:tcW w:w="1256" w:type="dxa"/>
            <w:vMerge w:val="restart"/>
          </w:tcPr>
          <w:p w14:paraId="107574BE" w14:textId="77777777" w:rsidR="00A833E3" w:rsidRPr="00B23191" w:rsidRDefault="006417D1" w:rsidP="0056411D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상세</w:t>
            </w:r>
            <w:r w:rsidR="00A833E3" w:rsidRPr="00B23191">
              <w:rPr>
                <w:rFonts w:ascii="맑은 고딕" w:eastAsia="맑은 고딕" w:hAnsi="맑은 고딕" w:hint="eastAsia"/>
                <w:szCs w:val="20"/>
              </w:rPr>
              <w:t>내용</w:t>
            </w:r>
          </w:p>
        </w:tc>
        <w:tc>
          <w:tcPr>
            <w:tcW w:w="6881" w:type="dxa"/>
          </w:tcPr>
          <w:p w14:paraId="050C4471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내역</w:t>
            </w:r>
          </w:p>
        </w:tc>
        <w:tc>
          <w:tcPr>
            <w:tcW w:w="1236" w:type="dxa"/>
          </w:tcPr>
          <w:p w14:paraId="42AA44FE" w14:textId="77777777" w:rsidR="00A833E3" w:rsidRPr="00F601EC" w:rsidRDefault="006417D1" w:rsidP="006417D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담당</w:t>
            </w:r>
          </w:p>
        </w:tc>
      </w:tr>
      <w:tr w:rsidR="00A833E3" w:rsidRPr="00B23191" w14:paraId="43CED559" w14:textId="77777777" w:rsidTr="00472A67">
        <w:trPr>
          <w:trHeight w:val="2901"/>
        </w:trPr>
        <w:tc>
          <w:tcPr>
            <w:tcW w:w="1256" w:type="dxa"/>
            <w:vMerge/>
          </w:tcPr>
          <w:p w14:paraId="54D05D74" w14:textId="77777777" w:rsidR="00A833E3" w:rsidRPr="00B23191" w:rsidRDefault="00A833E3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5EF4B21" w14:textId="7FECD9B4" w:rsidR="0062414D" w:rsidRDefault="00DE7BA0" w:rsidP="0062414D">
            <w:pPr>
              <w:pStyle w:val="af5"/>
              <w:numPr>
                <w:ilvl w:val="0"/>
                <w:numId w:val="30"/>
              </w:numPr>
              <w:ind w:leftChars="0"/>
              <w:rPr>
                <w:rFonts w:ascii="맑은 고딕" w:eastAsia="맑은 고딕" w:hAnsi="맑은 고딕"/>
                <w:szCs w:val="20"/>
              </w:rPr>
            </w:pPr>
            <w:r w:rsidRPr="0062414D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62414D">
              <w:rPr>
                <w:rFonts w:ascii="맑은 고딕" w:eastAsia="맑은 고딕" w:hAnsi="맑은 고딕" w:hint="eastAsia"/>
                <w:szCs w:val="20"/>
              </w:rPr>
              <w:t>팀원 의견</w:t>
            </w:r>
          </w:p>
          <w:p w14:paraId="3C68D6FC" w14:textId="77777777" w:rsidR="00F521AE" w:rsidRPr="003616C9" w:rsidRDefault="00F521AE" w:rsidP="00F521AE">
            <w:pPr>
              <w:pStyle w:val="af5"/>
              <w:ind w:leftChars="0" w:left="760"/>
              <w:rPr>
                <w:rFonts w:ascii="맑은 고딕" w:eastAsia="맑은 고딕" w:hAnsi="맑은 고딕"/>
                <w:szCs w:val="20"/>
              </w:rPr>
            </w:pPr>
          </w:p>
          <w:p w14:paraId="6A66D376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일정 조절</w:t>
            </w:r>
          </w:p>
          <w:p w14:paraId="05CB418B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619E25A5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좌석 번호 부여방식</w:t>
            </w:r>
          </w:p>
          <w:p w14:paraId="0B1714F8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/>
                <w:szCs w:val="20"/>
              </w:rPr>
              <w:t>- A4 A14</w:t>
            </w:r>
          </w:p>
          <w:p w14:paraId="0F8C2266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/>
                <w:szCs w:val="20"/>
              </w:rPr>
              <w:t>- A_04 A_14</w:t>
            </w:r>
          </w:p>
          <w:p w14:paraId="0E104E4B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22983F4E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 xml:space="preserve">예매한 유저 ID가 없는 좌석은 필요 </w:t>
            </w:r>
            <w:proofErr w:type="spellStart"/>
            <w:proofErr w:type="gramStart"/>
            <w:r w:rsidRPr="00C542A2">
              <w:rPr>
                <w:rFonts w:ascii="맑은 고딕" w:eastAsia="맑은 고딕" w:hAnsi="맑은 고딕" w:hint="eastAsia"/>
                <w:szCs w:val="20"/>
              </w:rPr>
              <w:t>없지않나</w:t>
            </w:r>
            <w:proofErr w:type="spellEnd"/>
            <w:proofErr w:type="gramEnd"/>
            <w:r w:rsidRPr="00C542A2">
              <w:rPr>
                <w:rFonts w:ascii="맑은 고딕" w:eastAsia="맑은 고딕" w:hAnsi="맑은 고딕" w:hint="eastAsia"/>
                <w:szCs w:val="20"/>
              </w:rPr>
              <w:t>?</w:t>
            </w:r>
          </w:p>
          <w:p w14:paraId="45C165AF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 xml:space="preserve">- 예매된 좌석을 </w:t>
            </w:r>
            <w:proofErr w:type="gramStart"/>
            <w:r w:rsidRPr="00C542A2">
              <w:rPr>
                <w:rFonts w:ascii="맑은 고딕" w:eastAsia="맑은 고딕" w:hAnsi="맑은 고딕" w:hint="eastAsia"/>
                <w:szCs w:val="20"/>
              </w:rPr>
              <w:t>조회 할</w:t>
            </w:r>
            <w:proofErr w:type="gramEnd"/>
            <w:r w:rsidRPr="00C542A2">
              <w:rPr>
                <w:rFonts w:ascii="맑은 고딕" w:eastAsia="맑은 고딕" w:hAnsi="맑은 고딕" w:hint="eastAsia"/>
                <w:szCs w:val="20"/>
              </w:rPr>
              <w:t xml:space="preserve"> 때 DB에 등록된 데이터만 조회하는 식으로 구현할 예정</w:t>
            </w:r>
          </w:p>
          <w:p w14:paraId="2766B5F4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2A5F2124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SETAS 테이블에 ID 속성 FK 설정 해야함</w:t>
            </w:r>
          </w:p>
          <w:p w14:paraId="573EF105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24B13232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1차 회의-------------------------------</w:t>
            </w:r>
          </w:p>
          <w:p w14:paraId="3CDF78CA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6429A1F1" w14:textId="77777777" w:rsidR="00C542A2" w:rsidRPr="00926C1A" w:rsidRDefault="00C542A2" w:rsidP="00C542A2">
            <w:pPr>
              <w:rPr>
                <w:rFonts w:ascii="맑은 고딕" w:eastAsia="맑은 고딕" w:hAnsi="맑은 고딕" w:hint="eastAsia"/>
                <w:b/>
                <w:bCs/>
                <w:color w:val="00B050"/>
                <w:szCs w:val="20"/>
              </w:rPr>
            </w:pPr>
            <w:r w:rsidRPr="00926C1A">
              <w:rPr>
                <w:rFonts w:ascii="맑은 고딕" w:eastAsia="맑은 고딕" w:hAnsi="맑은 고딕" w:hint="eastAsia"/>
                <w:b/>
                <w:bCs/>
                <w:color w:val="00B050"/>
                <w:szCs w:val="20"/>
              </w:rPr>
              <w:t xml:space="preserve">좌석 번호 부여 </w:t>
            </w:r>
            <w:proofErr w:type="gramStart"/>
            <w:r w:rsidRPr="00926C1A">
              <w:rPr>
                <w:rFonts w:ascii="맑은 고딕" w:eastAsia="맑은 고딕" w:hAnsi="맑은 고딕" w:hint="eastAsia"/>
                <w:b/>
                <w:bCs/>
                <w:color w:val="00B050"/>
                <w:szCs w:val="20"/>
              </w:rPr>
              <w:t>방식 :</w:t>
            </w:r>
            <w:proofErr w:type="gramEnd"/>
            <w:r w:rsidRPr="00926C1A">
              <w:rPr>
                <w:rFonts w:ascii="맑은 고딕" w:eastAsia="맑은 고딕" w:hAnsi="맑은 고딕" w:hint="eastAsia"/>
                <w:b/>
                <w:bCs/>
                <w:color w:val="00B050"/>
                <w:szCs w:val="20"/>
              </w:rPr>
              <w:t xml:space="preserve"> A_1 A_12 로 결정</w:t>
            </w:r>
          </w:p>
          <w:p w14:paraId="2C367C1C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414404AE" w14:textId="77777777" w:rsidR="00C542A2" w:rsidRPr="00926C1A" w:rsidRDefault="00C542A2" w:rsidP="00C542A2">
            <w:pPr>
              <w:rPr>
                <w:rFonts w:ascii="맑은 고딕" w:eastAsia="맑은 고딕" w:hAnsi="맑은 고딕" w:hint="eastAsia"/>
                <w:color w:val="00B050"/>
                <w:szCs w:val="20"/>
              </w:rPr>
            </w:pPr>
            <w:r w:rsidRPr="00926C1A">
              <w:rPr>
                <w:rFonts w:ascii="맑은 고딕" w:eastAsia="맑은 고딕" w:hAnsi="맑은 고딕" w:hint="eastAsia"/>
                <w:color w:val="00B050"/>
                <w:szCs w:val="20"/>
              </w:rPr>
              <w:t>예매한 좌석만 DB에 등록하도록 설정</w:t>
            </w:r>
          </w:p>
          <w:p w14:paraId="69745E20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304BE671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proofErr w:type="spellStart"/>
            <w:r w:rsidRPr="00C542A2">
              <w:rPr>
                <w:rFonts w:ascii="맑은 고딕" w:eastAsia="맑은 고딕" w:hAnsi="맑은 고딕" w:hint="eastAsia"/>
                <w:szCs w:val="20"/>
              </w:rPr>
              <w:t>강진슬</w:t>
            </w:r>
            <w:proofErr w:type="spellEnd"/>
          </w:p>
          <w:p w14:paraId="6AD43758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- 강의 복습</w:t>
            </w:r>
          </w:p>
          <w:p w14:paraId="6A5C10F2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- 콘서트 목록 날짜형 데이터 불러오기 DB 연동</w:t>
            </w:r>
          </w:p>
          <w:p w14:paraId="6902F5FE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31A4088F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구지원</w:t>
            </w:r>
          </w:p>
          <w:p w14:paraId="7CE93661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- 아티스트 목록 불러오기</w:t>
            </w:r>
          </w:p>
          <w:p w14:paraId="19D81EAD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- 회원 검색 기능</w:t>
            </w:r>
          </w:p>
          <w:p w14:paraId="131D9B02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71D04C21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lastRenderedPageBreak/>
              <w:t>이창민</w:t>
            </w:r>
          </w:p>
          <w:p w14:paraId="5F0574DD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- 콘서트 예매 기능 구현</w:t>
            </w:r>
          </w:p>
          <w:p w14:paraId="6F612B42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7DC56F2B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주동성</w:t>
            </w:r>
          </w:p>
          <w:p w14:paraId="1A46CFEA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- 예매내역 기능 구현</w:t>
            </w:r>
          </w:p>
          <w:p w14:paraId="29A31143" w14:textId="77777777" w:rsidR="00C542A2" w:rsidRPr="00C542A2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</w:p>
          <w:p w14:paraId="6FD9F53A" w14:textId="77777777" w:rsidR="00C542A2" w:rsidRPr="00C542A2" w:rsidRDefault="00C542A2" w:rsidP="00C542A2">
            <w:pPr>
              <w:rPr>
                <w:rFonts w:ascii="맑은 고딕" w:eastAsia="맑은 고딕" w:hAnsi="맑은 고딕" w:hint="eastAsia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홍준수</w:t>
            </w:r>
          </w:p>
          <w:p w14:paraId="444E6D54" w14:textId="17A1B3A0" w:rsidR="001C7A59" w:rsidRPr="0029586C" w:rsidRDefault="00C542A2" w:rsidP="00C542A2">
            <w:pPr>
              <w:rPr>
                <w:rFonts w:ascii="맑은 고딕" w:eastAsia="맑은 고딕" w:hAnsi="맑은 고딕"/>
                <w:szCs w:val="20"/>
              </w:rPr>
            </w:pPr>
            <w:r w:rsidRPr="00C542A2">
              <w:rPr>
                <w:rFonts w:ascii="맑은 고딕" w:eastAsia="맑은 고딕" w:hAnsi="맑은 고딕" w:hint="eastAsia"/>
                <w:szCs w:val="20"/>
              </w:rPr>
              <w:t>- 공지사항 등록, 수정 구현</w:t>
            </w:r>
          </w:p>
          <w:p w14:paraId="03265EDA" w14:textId="77777777" w:rsidR="0029586C" w:rsidRDefault="0029586C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5E562FF8" w14:textId="77777777" w:rsidR="00FB18B6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  <w:p w14:paraId="28C8DF7A" w14:textId="0BC209E8" w:rsidR="00FB18B6" w:rsidRPr="00E8073B" w:rsidRDefault="00FB18B6" w:rsidP="00FB18B6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3D320AA3" w14:textId="44C9C26F" w:rsidR="00A833E3" w:rsidRPr="00F601EC" w:rsidRDefault="00A833E3" w:rsidP="005C4941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78C2" w:rsidRPr="00B23191" w14:paraId="69099736" w14:textId="77777777" w:rsidTr="00472A67">
        <w:trPr>
          <w:trHeight w:val="132"/>
        </w:trPr>
        <w:tc>
          <w:tcPr>
            <w:tcW w:w="1256" w:type="dxa"/>
            <w:vMerge/>
          </w:tcPr>
          <w:p w14:paraId="70DB91C5" w14:textId="77777777" w:rsidR="009B78C2" w:rsidRPr="00B23191" w:rsidRDefault="009B78C2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64B10F6C" w14:textId="308DC496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75F78003" w14:textId="77777777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114AEEF5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D41F359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0060D393" w14:textId="77777777" w:rsid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38F06266" w14:textId="76218E66" w:rsidR="00DE7BA0" w:rsidRPr="00DE7BA0" w:rsidRDefault="00DE7BA0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78FBA583" w14:textId="77777777" w:rsidR="009B78C2" w:rsidRPr="00F601EC" w:rsidRDefault="009B78C2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62414D" w:rsidRPr="00B23191" w14:paraId="6206AE02" w14:textId="77777777" w:rsidTr="00C4156A">
        <w:trPr>
          <w:trHeight w:val="2160"/>
        </w:trPr>
        <w:tc>
          <w:tcPr>
            <w:tcW w:w="1256" w:type="dxa"/>
            <w:vMerge/>
          </w:tcPr>
          <w:p w14:paraId="2FFADFF0" w14:textId="77777777" w:rsidR="0062414D" w:rsidRPr="00B23191" w:rsidRDefault="0062414D" w:rsidP="0056411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6881" w:type="dxa"/>
          </w:tcPr>
          <w:p w14:paraId="3F0C69F0" w14:textId="77777777" w:rsidR="0062414D" w:rsidRPr="00DE7BA0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  <w:p w14:paraId="454D5463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42AB3F7E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3EAFA355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7319D68F" w14:textId="77777777" w:rsidR="0062414D" w:rsidRDefault="0062414D" w:rsidP="0062414D">
            <w:pPr>
              <w:rPr>
                <w:rFonts w:ascii="맑은 고딕" w:eastAsia="맑은 고딕" w:hAnsi="맑은 고딕"/>
                <w:b/>
                <w:szCs w:val="20"/>
              </w:rPr>
            </w:pPr>
          </w:p>
          <w:p w14:paraId="2B131CFF" w14:textId="6E96915E" w:rsidR="0062414D" w:rsidRPr="00E739E4" w:rsidRDefault="0062414D" w:rsidP="0062414D">
            <w:pPr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236" w:type="dxa"/>
          </w:tcPr>
          <w:p w14:paraId="174C37D5" w14:textId="77777777" w:rsidR="0062414D" w:rsidRPr="00F601EC" w:rsidRDefault="0062414D" w:rsidP="00F601E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76085CC9" w14:textId="77777777" w:rsidR="00C71D6B" w:rsidRPr="00C71D6B" w:rsidRDefault="00C71D6B" w:rsidP="00791A8C">
      <w:pPr>
        <w:rPr>
          <w:rFonts w:ascii="맑은 고딕" w:eastAsia="맑은 고딕" w:hAnsi="맑은 고딕"/>
          <w:szCs w:val="20"/>
        </w:rPr>
      </w:pPr>
    </w:p>
    <w:sectPr w:rsidR="00C71D6B" w:rsidRPr="00C71D6B" w:rsidSect="00D54CB3">
      <w:headerReference w:type="default" r:id="rId8"/>
      <w:footerReference w:type="default" r:id="rId9"/>
      <w:pgSz w:w="11906" w:h="16838" w:code="9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6954" w14:textId="77777777" w:rsidR="00821555" w:rsidRDefault="00821555">
      <w:r>
        <w:separator/>
      </w:r>
    </w:p>
  </w:endnote>
  <w:endnote w:type="continuationSeparator" w:id="0">
    <w:p w14:paraId="27A88425" w14:textId="77777777" w:rsidR="00821555" w:rsidRDefault="0082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ƼƼü">
    <w:altName w:val="Times New Roman"/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886"/>
    </w:tblGrid>
    <w:tr w:rsidR="005072CE" w14:paraId="68FDA910" w14:textId="77777777">
      <w:trPr>
        <w:trHeight w:val="350"/>
        <w:jc w:val="center"/>
      </w:trPr>
      <w:tc>
        <w:tcPr>
          <w:tcW w:w="8886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5B2657A8" w14:textId="77777777" w:rsidR="005072CE" w:rsidRDefault="00AC4297">
          <w:pPr>
            <w:pStyle w:val="a5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PAGE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  <w:r w:rsidR="005072CE">
            <w:rPr>
              <w:rFonts w:ascii="Arial" w:hAnsi="Arial" w:cs="Arial"/>
              <w:kern w:val="0"/>
              <w:szCs w:val="20"/>
            </w:rPr>
            <w:t>/</w:t>
          </w:r>
          <w:r>
            <w:rPr>
              <w:rFonts w:ascii="Arial" w:hAnsi="Arial" w:cs="Arial"/>
              <w:kern w:val="0"/>
              <w:szCs w:val="20"/>
            </w:rPr>
            <w:fldChar w:fldCharType="begin"/>
          </w:r>
          <w:r w:rsidR="005072CE">
            <w:rPr>
              <w:rFonts w:ascii="Arial" w:hAnsi="Arial" w:cs="Arial"/>
              <w:kern w:val="0"/>
              <w:szCs w:val="20"/>
            </w:rPr>
            <w:instrText xml:space="preserve"> NUMPAGES </w:instrText>
          </w:r>
          <w:r>
            <w:rPr>
              <w:rFonts w:ascii="Arial" w:hAnsi="Arial" w:cs="Arial"/>
              <w:kern w:val="0"/>
              <w:szCs w:val="20"/>
            </w:rPr>
            <w:fldChar w:fldCharType="separate"/>
          </w:r>
          <w:r w:rsidR="00303D79">
            <w:rPr>
              <w:rFonts w:ascii="Arial" w:hAnsi="Arial" w:cs="Arial"/>
              <w:noProof/>
              <w:kern w:val="0"/>
              <w:szCs w:val="20"/>
            </w:rPr>
            <w:t>1</w:t>
          </w:r>
          <w:r>
            <w:rPr>
              <w:rFonts w:ascii="Arial" w:hAnsi="Arial" w:cs="Arial"/>
              <w:kern w:val="0"/>
              <w:szCs w:val="20"/>
            </w:rPr>
            <w:fldChar w:fldCharType="end"/>
          </w:r>
        </w:p>
      </w:tc>
    </w:tr>
  </w:tbl>
  <w:p w14:paraId="664BAD44" w14:textId="77777777" w:rsidR="005072CE" w:rsidRDefault="00507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1C90" w14:textId="77777777" w:rsidR="00821555" w:rsidRDefault="00821555">
      <w:r>
        <w:separator/>
      </w:r>
    </w:p>
  </w:footnote>
  <w:footnote w:type="continuationSeparator" w:id="0">
    <w:p w14:paraId="273662C5" w14:textId="77777777" w:rsidR="00821555" w:rsidRDefault="008215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bottom w:val="single" w:sz="1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709"/>
      <w:gridCol w:w="6379"/>
    </w:tblGrid>
    <w:tr w:rsidR="005072CE" w:rsidRPr="009A1C33" w14:paraId="6D86B970" w14:textId="77777777">
      <w:trPr>
        <w:trHeight w:val="539"/>
        <w:jc w:val="center"/>
      </w:trPr>
      <w:tc>
        <w:tcPr>
          <w:tcW w:w="2709" w:type="dxa"/>
          <w:vAlign w:val="bottom"/>
        </w:tcPr>
        <w:p w14:paraId="66A5EDDF" w14:textId="77777777" w:rsidR="005072CE" w:rsidRPr="008E0A61" w:rsidRDefault="005072CE" w:rsidP="009A1C33">
          <w:pPr>
            <w:pStyle w:val="a4"/>
            <w:jc w:val="both"/>
          </w:pPr>
        </w:p>
      </w:tc>
      <w:tc>
        <w:tcPr>
          <w:tcW w:w="6379" w:type="dxa"/>
        </w:tcPr>
        <w:p w14:paraId="06A37382" w14:textId="0ECD3D31" w:rsidR="005072CE" w:rsidRPr="009A1C33" w:rsidRDefault="005072CE" w:rsidP="008E0A6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작성일</w:t>
          </w:r>
          <w:r w:rsidRPr="009A1C33">
            <w:rPr>
              <w:rFonts w:ascii="Lucida Console" w:eastAsia="돋움" w:hAnsi="Lucida Console"/>
            </w:rPr>
            <w:t xml:space="preserve">: </w:t>
          </w:r>
          <w:r w:rsidR="00AC4297">
            <w:rPr>
              <w:rFonts w:ascii="Lucida Console" w:eastAsia="돋움" w:hAnsi="Lucida Console"/>
            </w:rPr>
            <w:fldChar w:fldCharType="begin"/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2F58C0">
            <w:rPr>
              <w:rFonts w:ascii="Lucida Console" w:eastAsia="돋움" w:hAnsi="Lucida Console" w:hint="eastAsia"/>
            </w:rPr>
            <w:instrText>DATE  \@ "yyyy</w:instrText>
          </w:r>
          <w:r w:rsidR="002F58C0">
            <w:rPr>
              <w:rFonts w:ascii="Lucida Console" w:eastAsia="돋움" w:hAnsi="Lucida Console" w:hint="eastAsia"/>
            </w:rPr>
            <w:instrText>년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월</w:instrText>
          </w:r>
          <w:r w:rsidR="002F58C0">
            <w:rPr>
              <w:rFonts w:ascii="Lucida Console" w:eastAsia="돋움" w:hAnsi="Lucida Console" w:hint="eastAsia"/>
            </w:rPr>
            <w:instrText xml:space="preserve"> d</w:instrText>
          </w:r>
          <w:r w:rsidR="002F58C0">
            <w:rPr>
              <w:rFonts w:ascii="Lucida Console" w:eastAsia="돋움" w:hAnsi="Lucida Console" w:hint="eastAsia"/>
            </w:rPr>
            <w:instrText>일</w:instrText>
          </w:r>
          <w:r w:rsidR="002F58C0">
            <w:rPr>
              <w:rFonts w:ascii="Lucida Console" w:eastAsia="돋움" w:hAnsi="Lucida Console" w:hint="eastAsia"/>
            </w:rPr>
            <w:instrText xml:space="preserve"> AMPM h</w:instrText>
          </w:r>
          <w:r w:rsidR="002F58C0">
            <w:rPr>
              <w:rFonts w:ascii="Lucida Console" w:eastAsia="돋움" w:hAnsi="Lucida Console" w:hint="eastAsia"/>
            </w:rPr>
            <w:instrText>시</w:instrText>
          </w:r>
          <w:r w:rsidR="002F58C0">
            <w:rPr>
              <w:rFonts w:ascii="Lucida Console" w:eastAsia="돋움" w:hAnsi="Lucida Console" w:hint="eastAsia"/>
            </w:rPr>
            <w:instrText xml:space="preserve"> m</w:instrText>
          </w:r>
          <w:r w:rsidR="002F58C0">
            <w:rPr>
              <w:rFonts w:ascii="Lucida Console" w:eastAsia="돋움" w:hAnsi="Lucida Console" w:hint="eastAsia"/>
            </w:rPr>
            <w:instrText>분</w:instrText>
          </w:r>
          <w:r w:rsidR="002F58C0">
            <w:rPr>
              <w:rFonts w:ascii="Lucida Console" w:eastAsia="돋움" w:hAnsi="Lucida Console" w:hint="eastAsia"/>
            </w:rPr>
            <w:instrText>"</w:instrText>
          </w:r>
          <w:r w:rsidR="002F58C0">
            <w:rPr>
              <w:rFonts w:ascii="Lucida Console" w:eastAsia="돋움" w:hAnsi="Lucida Console"/>
            </w:rPr>
            <w:instrText xml:space="preserve"> </w:instrText>
          </w:r>
          <w:r w:rsidR="00AC4297">
            <w:rPr>
              <w:rFonts w:ascii="Lucida Console" w:eastAsia="돋움" w:hAnsi="Lucida Console"/>
            </w:rPr>
            <w:fldChar w:fldCharType="separate"/>
          </w:r>
          <w:r w:rsidR="00C542A2">
            <w:rPr>
              <w:rFonts w:ascii="Lucida Console" w:eastAsia="돋움" w:hAnsi="Lucida Console" w:hint="eastAsia"/>
              <w:noProof/>
            </w:rPr>
            <w:t>2021</w:t>
          </w:r>
          <w:r w:rsidR="00C542A2">
            <w:rPr>
              <w:rFonts w:ascii="Lucida Console" w:eastAsia="돋움" w:hAnsi="Lucida Console" w:hint="eastAsia"/>
              <w:noProof/>
            </w:rPr>
            <w:t>년</w:t>
          </w:r>
          <w:r w:rsidR="00C542A2">
            <w:rPr>
              <w:rFonts w:ascii="Lucida Console" w:eastAsia="돋움" w:hAnsi="Lucida Console" w:hint="eastAsia"/>
              <w:noProof/>
            </w:rPr>
            <w:t xml:space="preserve"> 6</w:t>
          </w:r>
          <w:r w:rsidR="00C542A2">
            <w:rPr>
              <w:rFonts w:ascii="Lucida Console" w:eastAsia="돋움" w:hAnsi="Lucida Console" w:hint="eastAsia"/>
              <w:noProof/>
            </w:rPr>
            <w:t>월</w:t>
          </w:r>
          <w:r w:rsidR="00C542A2">
            <w:rPr>
              <w:rFonts w:ascii="Lucida Console" w:eastAsia="돋움" w:hAnsi="Lucida Console" w:hint="eastAsia"/>
              <w:noProof/>
            </w:rPr>
            <w:t xml:space="preserve"> 8</w:t>
          </w:r>
          <w:r w:rsidR="00C542A2">
            <w:rPr>
              <w:rFonts w:ascii="Lucida Console" w:eastAsia="돋움" w:hAnsi="Lucida Console" w:hint="eastAsia"/>
              <w:noProof/>
            </w:rPr>
            <w:t>일</w:t>
          </w:r>
          <w:r w:rsidR="00C542A2">
            <w:rPr>
              <w:rFonts w:ascii="Lucida Console" w:eastAsia="돋움" w:hAnsi="Lucida Console" w:hint="eastAsia"/>
              <w:noProof/>
            </w:rPr>
            <w:t xml:space="preserve"> </w:t>
          </w:r>
          <w:r w:rsidR="00C542A2">
            <w:rPr>
              <w:rFonts w:ascii="Lucida Console" w:eastAsia="돋움" w:hAnsi="Lucida Console" w:hint="eastAsia"/>
              <w:noProof/>
            </w:rPr>
            <w:t>오후</w:t>
          </w:r>
          <w:r w:rsidR="00C542A2">
            <w:rPr>
              <w:rFonts w:ascii="Lucida Console" w:eastAsia="돋움" w:hAnsi="Lucida Console" w:hint="eastAsia"/>
              <w:noProof/>
            </w:rPr>
            <w:t xml:space="preserve"> 3</w:t>
          </w:r>
          <w:r w:rsidR="00C542A2">
            <w:rPr>
              <w:rFonts w:ascii="Lucida Console" w:eastAsia="돋움" w:hAnsi="Lucida Console" w:hint="eastAsia"/>
              <w:noProof/>
            </w:rPr>
            <w:t>시</w:t>
          </w:r>
          <w:r w:rsidR="00C542A2">
            <w:rPr>
              <w:rFonts w:ascii="Lucida Console" w:eastAsia="돋움" w:hAnsi="Lucida Console" w:hint="eastAsia"/>
              <w:noProof/>
            </w:rPr>
            <w:t xml:space="preserve"> 39</w:t>
          </w:r>
          <w:r w:rsidR="00C542A2">
            <w:rPr>
              <w:rFonts w:ascii="Lucida Console" w:eastAsia="돋움" w:hAnsi="Lucida Console" w:hint="eastAsia"/>
              <w:noProof/>
            </w:rPr>
            <w:t>분</w:t>
          </w:r>
          <w:r w:rsidR="00AC4297">
            <w:rPr>
              <w:rFonts w:ascii="Lucida Console" w:eastAsia="돋움" w:hAnsi="Lucida Console"/>
            </w:rPr>
            <w:fldChar w:fldCharType="end"/>
          </w:r>
        </w:p>
        <w:p w14:paraId="4793007E" w14:textId="51DF5AAC" w:rsidR="005072CE" w:rsidRPr="009A1C33" w:rsidRDefault="005072CE" w:rsidP="006417D1">
          <w:pPr>
            <w:pStyle w:val="a4"/>
            <w:rPr>
              <w:rFonts w:ascii="Lucida Console" w:eastAsia="돋움" w:hAnsi="Lucida Console"/>
            </w:rPr>
          </w:pPr>
          <w:r w:rsidRPr="009A1C33">
            <w:rPr>
              <w:rFonts w:ascii="Lucida Console" w:eastAsia="돋움" w:hAnsi="돋움"/>
            </w:rPr>
            <w:t>작성자</w:t>
          </w:r>
          <w:r w:rsidRPr="009A1C33">
            <w:rPr>
              <w:rFonts w:ascii="Lucida Console" w:eastAsia="돋움" w:hAnsi="Lucida Console"/>
            </w:rPr>
            <w:t>:</w:t>
          </w:r>
          <w:r w:rsidR="00866719">
            <w:rPr>
              <w:rFonts w:ascii="Lucida Console" w:eastAsia="돋움" w:hAnsi="Lucida Console"/>
            </w:rPr>
            <w:t>2</w:t>
          </w:r>
          <w:r w:rsidR="00866719">
            <w:rPr>
              <w:rFonts w:ascii="Lucida Console" w:eastAsia="돋움" w:hAnsi="Lucida Console" w:hint="eastAsia"/>
            </w:rPr>
            <w:t>조</w:t>
          </w:r>
          <w:r w:rsidRPr="009A1C33">
            <w:rPr>
              <w:rFonts w:ascii="Lucida Console" w:eastAsia="돋움" w:hAnsi="Lucida Console"/>
            </w:rPr>
            <w:t xml:space="preserve"> </w:t>
          </w:r>
          <w:r w:rsidR="006417D1">
            <w:rPr>
              <w:rFonts w:ascii="Lucida Console" w:eastAsia="돋움" w:hAnsi="돋움" w:hint="eastAsia"/>
            </w:rPr>
            <w:t xml:space="preserve">  </w:t>
          </w:r>
        </w:p>
      </w:tc>
    </w:tr>
  </w:tbl>
  <w:p w14:paraId="6484EB75" w14:textId="77777777" w:rsidR="005072CE" w:rsidRDefault="005072CE" w:rsidP="008E0A61">
    <w:pPr>
      <w:pStyle w:val="a4"/>
      <w:ind w:right="80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D54"/>
    <w:multiLevelType w:val="multilevel"/>
    <w:tmpl w:val="75BE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9547F"/>
    <w:multiLevelType w:val="hybridMultilevel"/>
    <w:tmpl w:val="5EF8ACC8"/>
    <w:lvl w:ilvl="0" w:tplc="652A8EC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2552CF8"/>
    <w:multiLevelType w:val="multilevel"/>
    <w:tmpl w:val="E42C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376C2"/>
    <w:multiLevelType w:val="hybridMultilevel"/>
    <w:tmpl w:val="F4BC92C2"/>
    <w:lvl w:ilvl="0" w:tplc="6978B0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0CDB71FA"/>
    <w:multiLevelType w:val="multilevel"/>
    <w:tmpl w:val="895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879DC"/>
    <w:multiLevelType w:val="hybridMultilevel"/>
    <w:tmpl w:val="9BF23A52"/>
    <w:lvl w:ilvl="0" w:tplc="08F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820CFE"/>
    <w:multiLevelType w:val="hybridMultilevel"/>
    <w:tmpl w:val="EB12D458"/>
    <w:lvl w:ilvl="0" w:tplc="F3C6A2F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094BC9"/>
    <w:multiLevelType w:val="multilevel"/>
    <w:tmpl w:val="90C08C2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26803014"/>
    <w:multiLevelType w:val="hybridMultilevel"/>
    <w:tmpl w:val="06741228"/>
    <w:lvl w:ilvl="0" w:tplc="8A0C90F4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CD8AA2BC">
      <w:start w:val="3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9" w15:restartNumberingAfterBreak="0">
    <w:nsid w:val="27AD4F6B"/>
    <w:multiLevelType w:val="multilevel"/>
    <w:tmpl w:val="A6D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A4BAA"/>
    <w:multiLevelType w:val="hybridMultilevel"/>
    <w:tmpl w:val="C4F20F88"/>
    <w:lvl w:ilvl="0" w:tplc="CFFA6150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CF57277"/>
    <w:multiLevelType w:val="hybridMultilevel"/>
    <w:tmpl w:val="4ECEA154"/>
    <w:lvl w:ilvl="0" w:tplc="9296F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5E1D14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3" w15:restartNumberingAfterBreak="0">
    <w:nsid w:val="37C7043A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4" w15:restartNumberingAfterBreak="0">
    <w:nsid w:val="3D076C10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15" w15:restartNumberingAfterBreak="0">
    <w:nsid w:val="3E50384C"/>
    <w:multiLevelType w:val="multilevel"/>
    <w:tmpl w:val="F31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A05A5"/>
    <w:multiLevelType w:val="hybridMultilevel"/>
    <w:tmpl w:val="AA3EAA5C"/>
    <w:lvl w:ilvl="0" w:tplc="30D25580">
      <w:start w:val="1"/>
      <w:numFmt w:val="bullet"/>
      <w:pStyle w:val="1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666699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736C4E"/>
    <w:multiLevelType w:val="hybridMultilevel"/>
    <w:tmpl w:val="A7365A24"/>
    <w:lvl w:ilvl="0" w:tplc="1DFA640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851F16"/>
    <w:multiLevelType w:val="hybridMultilevel"/>
    <w:tmpl w:val="E4CE5E24"/>
    <w:lvl w:ilvl="0" w:tplc="06729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6426F60"/>
    <w:multiLevelType w:val="hybridMultilevel"/>
    <w:tmpl w:val="2438F70A"/>
    <w:lvl w:ilvl="0" w:tplc="B7CA6612">
      <w:start w:val="1"/>
      <w:numFmt w:val="bullet"/>
      <w:pStyle w:val="a"/>
      <w:lvlText w:val="※"/>
      <w:lvlJc w:val="left"/>
      <w:pPr>
        <w:tabs>
          <w:tab w:val="num" w:pos="284"/>
        </w:tabs>
        <w:ind w:left="284" w:hanging="284"/>
      </w:pPr>
      <w:rPr>
        <w:rFonts w:ascii="돋움" w:eastAsia="돋움" w:hAnsi="돋움" w:hint="eastAsia"/>
        <w:color w:val="00008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8B05B5"/>
    <w:multiLevelType w:val="hybridMultilevel"/>
    <w:tmpl w:val="711CB0A2"/>
    <w:lvl w:ilvl="0" w:tplc="0258339C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A9160C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2" w15:restartNumberingAfterBreak="0">
    <w:nsid w:val="5CA01E71"/>
    <w:multiLevelType w:val="hybridMultilevel"/>
    <w:tmpl w:val="779642C6"/>
    <w:lvl w:ilvl="0" w:tplc="94D8B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FCE3400"/>
    <w:multiLevelType w:val="hybridMultilevel"/>
    <w:tmpl w:val="0FD49818"/>
    <w:lvl w:ilvl="0" w:tplc="7AAA3394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922C9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5" w15:restartNumberingAfterBreak="0">
    <w:nsid w:val="6609293E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Tahoma" w:eastAsia="돋움" w:hAnsi="Tahoma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6" w15:restartNumberingAfterBreak="0">
    <w:nsid w:val="662B4957"/>
    <w:multiLevelType w:val="hybridMultilevel"/>
    <w:tmpl w:val="00C62D3C"/>
    <w:lvl w:ilvl="0" w:tplc="34F62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0622381"/>
    <w:multiLevelType w:val="multilevel"/>
    <w:tmpl w:val="22E2846E"/>
    <w:lvl w:ilvl="0">
      <w:start w:val="1"/>
      <w:numFmt w:val="decimalEnclosedCircle"/>
      <w:lvlText w:val="%1"/>
      <w:lvlJc w:val="left"/>
      <w:pPr>
        <w:tabs>
          <w:tab w:val="num" w:pos="567"/>
        </w:tabs>
        <w:ind w:left="567" w:hanging="283"/>
      </w:pPr>
      <w:rPr>
        <w:rFonts w:ascii="Arial" w:eastAsia="돋움" w:hAnsi="Arial" w:hint="eastAsia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hint="eastAsia"/>
      </w:rPr>
    </w:lvl>
  </w:abstractNum>
  <w:abstractNum w:abstractNumId="28" w15:restartNumberingAfterBreak="0">
    <w:nsid w:val="714D618E"/>
    <w:multiLevelType w:val="hybridMultilevel"/>
    <w:tmpl w:val="F274CF5A"/>
    <w:lvl w:ilvl="0" w:tplc="6C7C36C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8FF1881"/>
    <w:multiLevelType w:val="hybridMultilevel"/>
    <w:tmpl w:val="0B64713A"/>
    <w:lvl w:ilvl="0" w:tplc="C7405DE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F0C4955"/>
    <w:multiLevelType w:val="multilevel"/>
    <w:tmpl w:val="ECF8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2A37E7"/>
    <w:multiLevelType w:val="hybridMultilevel"/>
    <w:tmpl w:val="E6861E4E"/>
    <w:lvl w:ilvl="0" w:tplc="90049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30"/>
  </w:num>
  <w:num w:numId="3">
    <w:abstractNumId w:val="4"/>
  </w:num>
  <w:num w:numId="4">
    <w:abstractNumId w:val="16"/>
  </w:num>
  <w:num w:numId="5">
    <w:abstractNumId w:val="12"/>
  </w:num>
  <w:num w:numId="6">
    <w:abstractNumId w:val="19"/>
  </w:num>
  <w:num w:numId="7">
    <w:abstractNumId w:val="24"/>
  </w:num>
  <w:num w:numId="8">
    <w:abstractNumId w:val="25"/>
  </w:num>
  <w:num w:numId="9">
    <w:abstractNumId w:val="13"/>
  </w:num>
  <w:num w:numId="10">
    <w:abstractNumId w:val="21"/>
  </w:num>
  <w:num w:numId="11">
    <w:abstractNumId w:val="0"/>
  </w:num>
  <w:num w:numId="12">
    <w:abstractNumId w:val="2"/>
  </w:num>
  <w:num w:numId="13">
    <w:abstractNumId w:val="15"/>
  </w:num>
  <w:num w:numId="14">
    <w:abstractNumId w:val="8"/>
  </w:num>
  <w:num w:numId="15">
    <w:abstractNumId w:val="7"/>
  </w:num>
  <w:num w:numId="16">
    <w:abstractNumId w:val="27"/>
  </w:num>
  <w:num w:numId="17">
    <w:abstractNumId w:val="14"/>
  </w:num>
  <w:num w:numId="18">
    <w:abstractNumId w:val="3"/>
  </w:num>
  <w:num w:numId="19">
    <w:abstractNumId w:val="31"/>
  </w:num>
  <w:num w:numId="20">
    <w:abstractNumId w:val="26"/>
  </w:num>
  <w:num w:numId="21">
    <w:abstractNumId w:val="1"/>
  </w:num>
  <w:num w:numId="22">
    <w:abstractNumId w:val="6"/>
  </w:num>
  <w:num w:numId="23">
    <w:abstractNumId w:val="28"/>
  </w:num>
  <w:num w:numId="24">
    <w:abstractNumId w:val="20"/>
  </w:num>
  <w:num w:numId="25">
    <w:abstractNumId w:val="29"/>
  </w:num>
  <w:num w:numId="26">
    <w:abstractNumId w:val="18"/>
  </w:num>
  <w:num w:numId="27">
    <w:abstractNumId w:val="11"/>
  </w:num>
  <w:num w:numId="28">
    <w:abstractNumId w:val="23"/>
  </w:num>
  <w:num w:numId="29">
    <w:abstractNumId w:val="17"/>
  </w:num>
  <w:num w:numId="30">
    <w:abstractNumId w:val="10"/>
  </w:num>
  <w:num w:numId="31">
    <w:abstractNumId w:val="2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CE"/>
    <w:rsid w:val="000018E1"/>
    <w:rsid w:val="00001CAF"/>
    <w:rsid w:val="00003264"/>
    <w:rsid w:val="00007434"/>
    <w:rsid w:val="00007813"/>
    <w:rsid w:val="0001089A"/>
    <w:rsid w:val="00013220"/>
    <w:rsid w:val="000176E1"/>
    <w:rsid w:val="00020F51"/>
    <w:rsid w:val="000467F2"/>
    <w:rsid w:val="00050283"/>
    <w:rsid w:val="000728EC"/>
    <w:rsid w:val="00075357"/>
    <w:rsid w:val="00077932"/>
    <w:rsid w:val="00080816"/>
    <w:rsid w:val="00093BBE"/>
    <w:rsid w:val="000978AF"/>
    <w:rsid w:val="000A2364"/>
    <w:rsid w:val="000A4556"/>
    <w:rsid w:val="000A6E4C"/>
    <w:rsid w:val="000B73D8"/>
    <w:rsid w:val="000C4CE8"/>
    <w:rsid w:val="000D2419"/>
    <w:rsid w:val="000E368A"/>
    <w:rsid w:val="000E40BD"/>
    <w:rsid w:val="000F0976"/>
    <w:rsid w:val="000F40F9"/>
    <w:rsid w:val="000F7620"/>
    <w:rsid w:val="00102191"/>
    <w:rsid w:val="00114706"/>
    <w:rsid w:val="00116F7D"/>
    <w:rsid w:val="00120639"/>
    <w:rsid w:val="001233F2"/>
    <w:rsid w:val="00127FE0"/>
    <w:rsid w:val="001307B7"/>
    <w:rsid w:val="00130BFE"/>
    <w:rsid w:val="00131B1F"/>
    <w:rsid w:val="00136FED"/>
    <w:rsid w:val="0014166D"/>
    <w:rsid w:val="00151657"/>
    <w:rsid w:val="001552E7"/>
    <w:rsid w:val="00156658"/>
    <w:rsid w:val="00161718"/>
    <w:rsid w:val="0016407D"/>
    <w:rsid w:val="00170A6E"/>
    <w:rsid w:val="00171116"/>
    <w:rsid w:val="00171B7C"/>
    <w:rsid w:val="0017696B"/>
    <w:rsid w:val="001769B7"/>
    <w:rsid w:val="00181647"/>
    <w:rsid w:val="00184765"/>
    <w:rsid w:val="001976D3"/>
    <w:rsid w:val="001A273F"/>
    <w:rsid w:val="001A277B"/>
    <w:rsid w:val="001A31EF"/>
    <w:rsid w:val="001A48D2"/>
    <w:rsid w:val="001A517E"/>
    <w:rsid w:val="001B0366"/>
    <w:rsid w:val="001B03E5"/>
    <w:rsid w:val="001B096F"/>
    <w:rsid w:val="001B25FA"/>
    <w:rsid w:val="001C7A59"/>
    <w:rsid w:val="001D038E"/>
    <w:rsid w:val="001D32E8"/>
    <w:rsid w:val="001D525E"/>
    <w:rsid w:val="001E486A"/>
    <w:rsid w:val="001E6045"/>
    <w:rsid w:val="001F4A30"/>
    <w:rsid w:val="00200024"/>
    <w:rsid w:val="00213995"/>
    <w:rsid w:val="002139FC"/>
    <w:rsid w:val="0021767E"/>
    <w:rsid w:val="0022269F"/>
    <w:rsid w:val="00222ACA"/>
    <w:rsid w:val="00223B7D"/>
    <w:rsid w:val="002342E3"/>
    <w:rsid w:val="002365EF"/>
    <w:rsid w:val="00241024"/>
    <w:rsid w:val="00241981"/>
    <w:rsid w:val="002429CC"/>
    <w:rsid w:val="00246D7D"/>
    <w:rsid w:val="00252DC9"/>
    <w:rsid w:val="0025385D"/>
    <w:rsid w:val="00254FC8"/>
    <w:rsid w:val="0026176B"/>
    <w:rsid w:val="002625B5"/>
    <w:rsid w:val="00266802"/>
    <w:rsid w:val="00271993"/>
    <w:rsid w:val="00273DD8"/>
    <w:rsid w:val="00285414"/>
    <w:rsid w:val="00294E8A"/>
    <w:rsid w:val="0029586C"/>
    <w:rsid w:val="00296D0E"/>
    <w:rsid w:val="002A0982"/>
    <w:rsid w:val="002A7DAA"/>
    <w:rsid w:val="002B314F"/>
    <w:rsid w:val="002B4F80"/>
    <w:rsid w:val="002C369D"/>
    <w:rsid w:val="002C3C66"/>
    <w:rsid w:val="002E6457"/>
    <w:rsid w:val="002F58C0"/>
    <w:rsid w:val="00300463"/>
    <w:rsid w:val="0030358B"/>
    <w:rsid w:val="00303D79"/>
    <w:rsid w:val="00322007"/>
    <w:rsid w:val="00326381"/>
    <w:rsid w:val="003616C9"/>
    <w:rsid w:val="00362908"/>
    <w:rsid w:val="00371277"/>
    <w:rsid w:val="00372B5B"/>
    <w:rsid w:val="0038415B"/>
    <w:rsid w:val="00394402"/>
    <w:rsid w:val="00396D2C"/>
    <w:rsid w:val="00397736"/>
    <w:rsid w:val="003A17AC"/>
    <w:rsid w:val="003A4696"/>
    <w:rsid w:val="003A4B6F"/>
    <w:rsid w:val="003A762F"/>
    <w:rsid w:val="003B690B"/>
    <w:rsid w:val="003B6B69"/>
    <w:rsid w:val="003C05E2"/>
    <w:rsid w:val="003D330F"/>
    <w:rsid w:val="003E5A16"/>
    <w:rsid w:val="003E5F74"/>
    <w:rsid w:val="003E6315"/>
    <w:rsid w:val="00405771"/>
    <w:rsid w:val="0040600A"/>
    <w:rsid w:val="00411B76"/>
    <w:rsid w:val="004172F4"/>
    <w:rsid w:val="00421491"/>
    <w:rsid w:val="004235DF"/>
    <w:rsid w:val="0043381B"/>
    <w:rsid w:val="00435F05"/>
    <w:rsid w:val="00450CCE"/>
    <w:rsid w:val="00461907"/>
    <w:rsid w:val="004631A2"/>
    <w:rsid w:val="00465AFF"/>
    <w:rsid w:val="0046674C"/>
    <w:rsid w:val="00466DC1"/>
    <w:rsid w:val="0047114C"/>
    <w:rsid w:val="00472A67"/>
    <w:rsid w:val="00473C8D"/>
    <w:rsid w:val="00475D96"/>
    <w:rsid w:val="00482B7B"/>
    <w:rsid w:val="004841CB"/>
    <w:rsid w:val="00490AB0"/>
    <w:rsid w:val="004916BC"/>
    <w:rsid w:val="004926CB"/>
    <w:rsid w:val="004B5DDE"/>
    <w:rsid w:val="004C010D"/>
    <w:rsid w:val="004C7967"/>
    <w:rsid w:val="004D50A0"/>
    <w:rsid w:val="004E096D"/>
    <w:rsid w:val="0050682C"/>
    <w:rsid w:val="00507284"/>
    <w:rsid w:val="005072CE"/>
    <w:rsid w:val="00511FD5"/>
    <w:rsid w:val="0052792C"/>
    <w:rsid w:val="005305A5"/>
    <w:rsid w:val="00531847"/>
    <w:rsid w:val="005333DC"/>
    <w:rsid w:val="00550201"/>
    <w:rsid w:val="005543BB"/>
    <w:rsid w:val="0055465C"/>
    <w:rsid w:val="0056411D"/>
    <w:rsid w:val="0056771C"/>
    <w:rsid w:val="0057549E"/>
    <w:rsid w:val="00582707"/>
    <w:rsid w:val="00583CCB"/>
    <w:rsid w:val="00584217"/>
    <w:rsid w:val="005A4BAB"/>
    <w:rsid w:val="005B16BE"/>
    <w:rsid w:val="005B4406"/>
    <w:rsid w:val="005B6AA4"/>
    <w:rsid w:val="005C4941"/>
    <w:rsid w:val="005C5C4B"/>
    <w:rsid w:val="005D1965"/>
    <w:rsid w:val="005D3C1E"/>
    <w:rsid w:val="005E2550"/>
    <w:rsid w:val="005E58DE"/>
    <w:rsid w:val="005F4E46"/>
    <w:rsid w:val="005F5CDA"/>
    <w:rsid w:val="005F798B"/>
    <w:rsid w:val="005F7EF5"/>
    <w:rsid w:val="0060003F"/>
    <w:rsid w:val="006005D5"/>
    <w:rsid w:val="0060163E"/>
    <w:rsid w:val="006070FD"/>
    <w:rsid w:val="00610A7F"/>
    <w:rsid w:val="00611195"/>
    <w:rsid w:val="00617818"/>
    <w:rsid w:val="00622C31"/>
    <w:rsid w:val="0062414D"/>
    <w:rsid w:val="00637423"/>
    <w:rsid w:val="006417D1"/>
    <w:rsid w:val="00651783"/>
    <w:rsid w:val="006527B8"/>
    <w:rsid w:val="006560C6"/>
    <w:rsid w:val="0066531F"/>
    <w:rsid w:val="00666A15"/>
    <w:rsid w:val="00667A18"/>
    <w:rsid w:val="00670016"/>
    <w:rsid w:val="00682B25"/>
    <w:rsid w:val="00685C02"/>
    <w:rsid w:val="00687025"/>
    <w:rsid w:val="006922DC"/>
    <w:rsid w:val="00694A76"/>
    <w:rsid w:val="006950AB"/>
    <w:rsid w:val="006B1CF9"/>
    <w:rsid w:val="006C187D"/>
    <w:rsid w:val="006C477C"/>
    <w:rsid w:val="006C4D63"/>
    <w:rsid w:val="006D3CEE"/>
    <w:rsid w:val="006E6306"/>
    <w:rsid w:val="006F50A5"/>
    <w:rsid w:val="006F6A8F"/>
    <w:rsid w:val="007051D3"/>
    <w:rsid w:val="0071145C"/>
    <w:rsid w:val="007164A6"/>
    <w:rsid w:val="00720E09"/>
    <w:rsid w:val="00724771"/>
    <w:rsid w:val="00727F4E"/>
    <w:rsid w:val="00732BDA"/>
    <w:rsid w:val="007374E4"/>
    <w:rsid w:val="0074236B"/>
    <w:rsid w:val="00751A12"/>
    <w:rsid w:val="00753986"/>
    <w:rsid w:val="0076030D"/>
    <w:rsid w:val="0076169D"/>
    <w:rsid w:val="0076645F"/>
    <w:rsid w:val="00766F4D"/>
    <w:rsid w:val="0077354F"/>
    <w:rsid w:val="0077374B"/>
    <w:rsid w:val="00774614"/>
    <w:rsid w:val="00791A8C"/>
    <w:rsid w:val="007A10D5"/>
    <w:rsid w:val="007C7E55"/>
    <w:rsid w:val="007D120C"/>
    <w:rsid w:val="007D23F7"/>
    <w:rsid w:val="007E0F65"/>
    <w:rsid w:val="007F2E9C"/>
    <w:rsid w:val="007F43F5"/>
    <w:rsid w:val="008040B4"/>
    <w:rsid w:val="00807F82"/>
    <w:rsid w:val="008135C6"/>
    <w:rsid w:val="00817574"/>
    <w:rsid w:val="00821555"/>
    <w:rsid w:val="00827ADD"/>
    <w:rsid w:val="008372FD"/>
    <w:rsid w:val="00844946"/>
    <w:rsid w:val="00846970"/>
    <w:rsid w:val="00856FA6"/>
    <w:rsid w:val="00864987"/>
    <w:rsid w:val="00866719"/>
    <w:rsid w:val="008712AE"/>
    <w:rsid w:val="008801AB"/>
    <w:rsid w:val="00885B49"/>
    <w:rsid w:val="00887A80"/>
    <w:rsid w:val="00890669"/>
    <w:rsid w:val="008A3501"/>
    <w:rsid w:val="008A3709"/>
    <w:rsid w:val="008B3B83"/>
    <w:rsid w:val="008B59CB"/>
    <w:rsid w:val="008C0561"/>
    <w:rsid w:val="008C6AC1"/>
    <w:rsid w:val="008D102C"/>
    <w:rsid w:val="008D2429"/>
    <w:rsid w:val="008D5FB9"/>
    <w:rsid w:val="008E0A61"/>
    <w:rsid w:val="008E3A32"/>
    <w:rsid w:val="008E3F06"/>
    <w:rsid w:val="008E68B3"/>
    <w:rsid w:val="008F14DD"/>
    <w:rsid w:val="008F6C67"/>
    <w:rsid w:val="00901832"/>
    <w:rsid w:val="00912F59"/>
    <w:rsid w:val="0092113E"/>
    <w:rsid w:val="0092475F"/>
    <w:rsid w:val="00926C1A"/>
    <w:rsid w:val="00931BB6"/>
    <w:rsid w:val="00940707"/>
    <w:rsid w:val="0095134D"/>
    <w:rsid w:val="00954605"/>
    <w:rsid w:val="00956CB7"/>
    <w:rsid w:val="0097111F"/>
    <w:rsid w:val="00972DC2"/>
    <w:rsid w:val="0097488C"/>
    <w:rsid w:val="009748A8"/>
    <w:rsid w:val="009A08BE"/>
    <w:rsid w:val="009A1C33"/>
    <w:rsid w:val="009A37F0"/>
    <w:rsid w:val="009A52CE"/>
    <w:rsid w:val="009A61D3"/>
    <w:rsid w:val="009A7EEC"/>
    <w:rsid w:val="009B0679"/>
    <w:rsid w:val="009B546C"/>
    <w:rsid w:val="009B78C2"/>
    <w:rsid w:val="009C6F83"/>
    <w:rsid w:val="009F1D54"/>
    <w:rsid w:val="00A03072"/>
    <w:rsid w:val="00A04397"/>
    <w:rsid w:val="00A066FD"/>
    <w:rsid w:val="00A14880"/>
    <w:rsid w:val="00A215E6"/>
    <w:rsid w:val="00A249EA"/>
    <w:rsid w:val="00A31561"/>
    <w:rsid w:val="00A31784"/>
    <w:rsid w:val="00A34855"/>
    <w:rsid w:val="00A43C20"/>
    <w:rsid w:val="00A57ECC"/>
    <w:rsid w:val="00A66BAA"/>
    <w:rsid w:val="00A71086"/>
    <w:rsid w:val="00A71389"/>
    <w:rsid w:val="00A7376F"/>
    <w:rsid w:val="00A76779"/>
    <w:rsid w:val="00A77419"/>
    <w:rsid w:val="00A801BA"/>
    <w:rsid w:val="00A833E3"/>
    <w:rsid w:val="00A8576A"/>
    <w:rsid w:val="00A926D8"/>
    <w:rsid w:val="00AA2022"/>
    <w:rsid w:val="00AA2D12"/>
    <w:rsid w:val="00AB37E7"/>
    <w:rsid w:val="00AC4297"/>
    <w:rsid w:val="00AC4364"/>
    <w:rsid w:val="00AC78F7"/>
    <w:rsid w:val="00AE507C"/>
    <w:rsid w:val="00AF3489"/>
    <w:rsid w:val="00AF6981"/>
    <w:rsid w:val="00B0077F"/>
    <w:rsid w:val="00B0148E"/>
    <w:rsid w:val="00B02A5F"/>
    <w:rsid w:val="00B06C8D"/>
    <w:rsid w:val="00B14A89"/>
    <w:rsid w:val="00B23191"/>
    <w:rsid w:val="00B25334"/>
    <w:rsid w:val="00B26D27"/>
    <w:rsid w:val="00B27822"/>
    <w:rsid w:val="00B36849"/>
    <w:rsid w:val="00B41CA6"/>
    <w:rsid w:val="00B4650B"/>
    <w:rsid w:val="00B61175"/>
    <w:rsid w:val="00B618E5"/>
    <w:rsid w:val="00B62F30"/>
    <w:rsid w:val="00B72FD3"/>
    <w:rsid w:val="00B74045"/>
    <w:rsid w:val="00B74782"/>
    <w:rsid w:val="00B75CDB"/>
    <w:rsid w:val="00BA6DA1"/>
    <w:rsid w:val="00BB0DC2"/>
    <w:rsid w:val="00BC679D"/>
    <w:rsid w:val="00BD1634"/>
    <w:rsid w:val="00BD2553"/>
    <w:rsid w:val="00BD4D6A"/>
    <w:rsid w:val="00BE1F6B"/>
    <w:rsid w:val="00BE4E4E"/>
    <w:rsid w:val="00BF018D"/>
    <w:rsid w:val="00BF2467"/>
    <w:rsid w:val="00BF7036"/>
    <w:rsid w:val="00BF7890"/>
    <w:rsid w:val="00C13A27"/>
    <w:rsid w:val="00C24DD0"/>
    <w:rsid w:val="00C250C1"/>
    <w:rsid w:val="00C27CEB"/>
    <w:rsid w:val="00C31A74"/>
    <w:rsid w:val="00C37EC7"/>
    <w:rsid w:val="00C417D3"/>
    <w:rsid w:val="00C42E13"/>
    <w:rsid w:val="00C45776"/>
    <w:rsid w:val="00C47055"/>
    <w:rsid w:val="00C5205A"/>
    <w:rsid w:val="00C542A2"/>
    <w:rsid w:val="00C57543"/>
    <w:rsid w:val="00C71D6B"/>
    <w:rsid w:val="00C811CE"/>
    <w:rsid w:val="00C86ED6"/>
    <w:rsid w:val="00CA28C1"/>
    <w:rsid w:val="00CA2ACC"/>
    <w:rsid w:val="00CB3735"/>
    <w:rsid w:val="00CC08FF"/>
    <w:rsid w:val="00CC1C48"/>
    <w:rsid w:val="00CC2035"/>
    <w:rsid w:val="00CC7889"/>
    <w:rsid w:val="00CD3F2C"/>
    <w:rsid w:val="00CE241B"/>
    <w:rsid w:val="00CE7FDD"/>
    <w:rsid w:val="00CF05B4"/>
    <w:rsid w:val="00CF10FE"/>
    <w:rsid w:val="00CF7899"/>
    <w:rsid w:val="00D00AA4"/>
    <w:rsid w:val="00D03403"/>
    <w:rsid w:val="00D053D0"/>
    <w:rsid w:val="00D060E8"/>
    <w:rsid w:val="00D15AEE"/>
    <w:rsid w:val="00D17BA9"/>
    <w:rsid w:val="00D20000"/>
    <w:rsid w:val="00D34C62"/>
    <w:rsid w:val="00D40864"/>
    <w:rsid w:val="00D4098E"/>
    <w:rsid w:val="00D5068B"/>
    <w:rsid w:val="00D54686"/>
    <w:rsid w:val="00D54CB3"/>
    <w:rsid w:val="00D6159C"/>
    <w:rsid w:val="00D6258D"/>
    <w:rsid w:val="00D62AC0"/>
    <w:rsid w:val="00D63337"/>
    <w:rsid w:val="00D63D01"/>
    <w:rsid w:val="00D73E0C"/>
    <w:rsid w:val="00D8170B"/>
    <w:rsid w:val="00DA1CF5"/>
    <w:rsid w:val="00DB278A"/>
    <w:rsid w:val="00DB474E"/>
    <w:rsid w:val="00DC60E2"/>
    <w:rsid w:val="00DD0D8C"/>
    <w:rsid w:val="00DD5ED4"/>
    <w:rsid w:val="00DE42DE"/>
    <w:rsid w:val="00DE462E"/>
    <w:rsid w:val="00DE7BA0"/>
    <w:rsid w:val="00E00767"/>
    <w:rsid w:val="00E02EB6"/>
    <w:rsid w:val="00E0354C"/>
    <w:rsid w:val="00E04370"/>
    <w:rsid w:val="00E04734"/>
    <w:rsid w:val="00E054CB"/>
    <w:rsid w:val="00E165AC"/>
    <w:rsid w:val="00E203D2"/>
    <w:rsid w:val="00E21047"/>
    <w:rsid w:val="00E26204"/>
    <w:rsid w:val="00E33505"/>
    <w:rsid w:val="00E35B17"/>
    <w:rsid w:val="00E44EE8"/>
    <w:rsid w:val="00E45D0F"/>
    <w:rsid w:val="00E46AEB"/>
    <w:rsid w:val="00E5272E"/>
    <w:rsid w:val="00E612CB"/>
    <w:rsid w:val="00E739E4"/>
    <w:rsid w:val="00E77D66"/>
    <w:rsid w:val="00E8073B"/>
    <w:rsid w:val="00E82AC9"/>
    <w:rsid w:val="00E8402B"/>
    <w:rsid w:val="00E84B93"/>
    <w:rsid w:val="00E91F8F"/>
    <w:rsid w:val="00EA3E81"/>
    <w:rsid w:val="00EB0A3A"/>
    <w:rsid w:val="00EB1619"/>
    <w:rsid w:val="00EB64B4"/>
    <w:rsid w:val="00EE7D35"/>
    <w:rsid w:val="00F14FD7"/>
    <w:rsid w:val="00F15169"/>
    <w:rsid w:val="00F1668C"/>
    <w:rsid w:val="00F21CAF"/>
    <w:rsid w:val="00F37718"/>
    <w:rsid w:val="00F46691"/>
    <w:rsid w:val="00F521AE"/>
    <w:rsid w:val="00F528C8"/>
    <w:rsid w:val="00F53878"/>
    <w:rsid w:val="00F55D29"/>
    <w:rsid w:val="00F569BD"/>
    <w:rsid w:val="00F601EC"/>
    <w:rsid w:val="00F7390C"/>
    <w:rsid w:val="00F75870"/>
    <w:rsid w:val="00F809FE"/>
    <w:rsid w:val="00F8223F"/>
    <w:rsid w:val="00F8463C"/>
    <w:rsid w:val="00F862DE"/>
    <w:rsid w:val="00FA4833"/>
    <w:rsid w:val="00FB18B6"/>
    <w:rsid w:val="00FB5C5F"/>
    <w:rsid w:val="00FD1FBF"/>
    <w:rsid w:val="00FD5D61"/>
    <w:rsid w:val="00FE04E3"/>
    <w:rsid w:val="00FE2127"/>
    <w:rsid w:val="00F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F5B9DC"/>
  <w15:docId w15:val="{68A91CB0-DED8-4126-935A-631712D8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/>
    <w:rsid w:val="00D54CB3"/>
    <w:pPr>
      <w:keepNext/>
      <w:outlineLvl w:val="0"/>
    </w:pPr>
    <w:rPr>
      <w:rFonts w:ascii="Arial" w:eastAsia="굴림" w:hAnsi="Arial"/>
      <w:b/>
      <w:bCs/>
      <w:sz w:val="28"/>
      <w:szCs w:val="28"/>
    </w:rPr>
  </w:style>
  <w:style w:type="paragraph" w:styleId="2">
    <w:name w:val="heading 2"/>
    <w:basedOn w:val="a0"/>
    <w:next w:val="a0"/>
    <w:qFormat/>
    <w:rsid w:val="00D54CB3"/>
    <w:pPr>
      <w:keepNext/>
      <w:outlineLvl w:val="1"/>
    </w:pPr>
    <w:rPr>
      <w:rFonts w:ascii="굴림" w:eastAsia="굴림" w:hAnsi="Arial"/>
      <w:b/>
      <w:bCs/>
      <w:sz w:val="24"/>
    </w:rPr>
  </w:style>
  <w:style w:type="paragraph" w:styleId="3">
    <w:name w:val="heading 3"/>
    <w:basedOn w:val="a0"/>
    <w:next w:val="a0"/>
    <w:qFormat/>
    <w:rsid w:val="00D54CB3"/>
    <w:pPr>
      <w:keepNext/>
      <w:ind w:left="393" w:hangingChars="200" w:hanging="393"/>
      <w:outlineLvl w:val="2"/>
    </w:pPr>
    <w:rPr>
      <w:rFonts w:ascii="Arial" w:eastAsia="굴림" w:hAnsi="Arial"/>
      <w:b/>
      <w:bCs/>
    </w:rPr>
  </w:style>
  <w:style w:type="paragraph" w:styleId="4">
    <w:name w:val="heading 4"/>
    <w:basedOn w:val="a0"/>
    <w:next w:val="a0"/>
    <w:qFormat/>
    <w:rsid w:val="00D54CB3"/>
    <w:pPr>
      <w:keepNext/>
      <w:wordWrap/>
      <w:adjustRightInd w:val="0"/>
      <w:spacing w:line="240" w:lineRule="atLeast"/>
      <w:jc w:val="left"/>
      <w:outlineLvl w:val="3"/>
    </w:pPr>
    <w:rPr>
      <w:rFonts w:ascii="돋움체" w:eastAsia="돋움체"/>
      <w:b/>
      <w:bCs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/>
    <w:semiHidden/>
    <w:rsid w:val="00D54CB3"/>
    <w:pPr>
      <w:tabs>
        <w:tab w:val="right" w:leader="dot" w:pos="8494"/>
      </w:tabs>
    </w:pPr>
    <w:rPr>
      <w:rFonts w:ascii="굴림" w:eastAsia="굴림" w:hAnsi="굴림"/>
      <w:b/>
      <w:bCs/>
      <w:noProof/>
      <w:sz w:val="24"/>
    </w:rPr>
  </w:style>
  <w:style w:type="paragraph" w:styleId="20">
    <w:name w:val="toc 2"/>
    <w:basedOn w:val="a0"/>
    <w:next w:val="a0"/>
    <w:autoRedefine/>
    <w:semiHidden/>
    <w:rsid w:val="00D54CB3"/>
    <w:pPr>
      <w:tabs>
        <w:tab w:val="right" w:leader="dot" w:pos="8494"/>
      </w:tabs>
      <w:ind w:leftChars="100" w:left="200"/>
    </w:pPr>
    <w:rPr>
      <w:rFonts w:ascii="Lucida Console" w:eastAsia="돋움" w:hAnsi="Lucida Console"/>
      <w:noProof/>
      <w:sz w:val="22"/>
      <w:szCs w:val="22"/>
    </w:rPr>
  </w:style>
  <w:style w:type="paragraph" w:styleId="30">
    <w:name w:val="toc 3"/>
    <w:basedOn w:val="a0"/>
    <w:next w:val="a0"/>
    <w:autoRedefine/>
    <w:semiHidden/>
    <w:rsid w:val="00D54CB3"/>
    <w:pPr>
      <w:tabs>
        <w:tab w:val="right" w:leader="dot" w:pos="8494"/>
      </w:tabs>
      <w:ind w:leftChars="200" w:left="400" w:rightChars="100" w:right="200"/>
    </w:pPr>
    <w:rPr>
      <w:rFonts w:ascii="굴림" w:eastAsia="굴림" w:hAnsi="굴림"/>
      <w:noProof/>
      <w:szCs w:val="20"/>
    </w:rPr>
  </w:style>
  <w:style w:type="paragraph" w:styleId="40">
    <w:name w:val="toc 4"/>
    <w:basedOn w:val="a0"/>
    <w:next w:val="a0"/>
    <w:autoRedefine/>
    <w:semiHidden/>
    <w:rsid w:val="00D54CB3"/>
    <w:pPr>
      <w:ind w:leftChars="600" w:left="1275"/>
    </w:pPr>
  </w:style>
  <w:style w:type="paragraph" w:styleId="5">
    <w:name w:val="toc 5"/>
    <w:basedOn w:val="a0"/>
    <w:next w:val="a0"/>
    <w:autoRedefine/>
    <w:semiHidden/>
    <w:rsid w:val="00D54CB3"/>
    <w:pPr>
      <w:ind w:leftChars="800" w:left="1700"/>
    </w:pPr>
  </w:style>
  <w:style w:type="paragraph" w:styleId="6">
    <w:name w:val="toc 6"/>
    <w:basedOn w:val="a0"/>
    <w:next w:val="a0"/>
    <w:autoRedefine/>
    <w:semiHidden/>
    <w:rsid w:val="00D54CB3"/>
    <w:pPr>
      <w:ind w:leftChars="1000" w:left="2125"/>
    </w:pPr>
  </w:style>
  <w:style w:type="paragraph" w:styleId="7">
    <w:name w:val="toc 7"/>
    <w:basedOn w:val="a0"/>
    <w:next w:val="a0"/>
    <w:autoRedefine/>
    <w:semiHidden/>
    <w:rsid w:val="00D54CB3"/>
    <w:pPr>
      <w:ind w:leftChars="1200" w:left="2550"/>
    </w:pPr>
  </w:style>
  <w:style w:type="paragraph" w:styleId="8">
    <w:name w:val="toc 8"/>
    <w:basedOn w:val="a0"/>
    <w:next w:val="a0"/>
    <w:autoRedefine/>
    <w:semiHidden/>
    <w:rsid w:val="00D54CB3"/>
    <w:pPr>
      <w:ind w:leftChars="1400" w:left="2975"/>
    </w:pPr>
  </w:style>
  <w:style w:type="paragraph" w:styleId="9">
    <w:name w:val="toc 9"/>
    <w:basedOn w:val="a0"/>
    <w:next w:val="a0"/>
    <w:autoRedefine/>
    <w:semiHidden/>
    <w:rsid w:val="00D54CB3"/>
    <w:pPr>
      <w:ind w:leftChars="1600" w:left="34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/>
    <w:rsid w:val="00D54CB3"/>
    <w:pPr>
      <w:shd w:val="clear" w:color="auto" w:fill="000080"/>
    </w:pPr>
    <w:rPr>
      <w:rFonts w:ascii="Arial" w:eastAsia="돋움" w:hAnsi="Arial"/>
    </w:rPr>
  </w:style>
  <w:style w:type="paragraph" w:styleId="12">
    <w:name w:val="index 1"/>
    <w:basedOn w:val="a0"/>
    <w:next w:val="a0"/>
    <w:autoRedefine/>
    <w:semiHidden/>
    <w:rsid w:val="00D54CB3"/>
    <w:pPr>
      <w:ind w:leftChars="200" w:left="200" w:hangingChars="200" w:hanging="2000"/>
    </w:pPr>
  </w:style>
  <w:style w:type="paragraph" w:styleId="21">
    <w:name w:val="index 2"/>
    <w:basedOn w:val="a0"/>
    <w:next w:val="a0"/>
    <w:autoRedefine/>
    <w:semiHidden/>
    <w:rsid w:val="00D54CB3"/>
    <w:pPr>
      <w:ind w:leftChars="400" w:left="400" w:hangingChars="200" w:hanging="2000"/>
    </w:pPr>
  </w:style>
  <w:style w:type="paragraph" w:styleId="31">
    <w:name w:val="index 3"/>
    <w:basedOn w:val="a0"/>
    <w:next w:val="a0"/>
    <w:autoRedefine/>
    <w:semiHidden/>
    <w:rsid w:val="00D54CB3"/>
    <w:pPr>
      <w:ind w:leftChars="600" w:left="600" w:hangingChars="200" w:hanging="2000"/>
    </w:pPr>
  </w:style>
  <w:style w:type="paragraph" w:styleId="41">
    <w:name w:val="index 4"/>
    <w:basedOn w:val="a0"/>
    <w:next w:val="a0"/>
    <w:autoRedefine/>
    <w:semiHidden/>
    <w:rsid w:val="00D54CB3"/>
    <w:pPr>
      <w:ind w:leftChars="800" w:left="800" w:hangingChars="200" w:hanging="2000"/>
    </w:pPr>
  </w:style>
  <w:style w:type="paragraph" w:styleId="50">
    <w:name w:val="index 5"/>
    <w:basedOn w:val="a0"/>
    <w:next w:val="a0"/>
    <w:autoRedefine/>
    <w:semiHidden/>
    <w:rsid w:val="00D54CB3"/>
    <w:pPr>
      <w:ind w:leftChars="1000" w:left="1000" w:hangingChars="200" w:hanging="2000"/>
    </w:pPr>
  </w:style>
  <w:style w:type="paragraph" w:styleId="60">
    <w:name w:val="index 6"/>
    <w:basedOn w:val="a0"/>
    <w:next w:val="a0"/>
    <w:autoRedefine/>
    <w:semiHidden/>
    <w:rsid w:val="00D54CB3"/>
    <w:pPr>
      <w:ind w:leftChars="1200" w:left="1200" w:hangingChars="200" w:hanging="2000"/>
    </w:pPr>
  </w:style>
  <w:style w:type="paragraph" w:styleId="70">
    <w:name w:val="index 7"/>
    <w:basedOn w:val="a0"/>
    <w:next w:val="a0"/>
    <w:autoRedefine/>
    <w:semiHidden/>
    <w:rsid w:val="00D54CB3"/>
    <w:pPr>
      <w:ind w:leftChars="1400" w:left="1400" w:hangingChars="200" w:hanging="2000"/>
    </w:pPr>
  </w:style>
  <w:style w:type="paragraph" w:styleId="80">
    <w:name w:val="index 8"/>
    <w:basedOn w:val="a0"/>
    <w:next w:val="a0"/>
    <w:autoRedefine/>
    <w:semiHidden/>
    <w:rsid w:val="00D54CB3"/>
    <w:pPr>
      <w:ind w:leftChars="1600" w:left="1600" w:hangingChars="200" w:hanging="2000"/>
    </w:pPr>
  </w:style>
  <w:style w:type="paragraph" w:styleId="90">
    <w:name w:val="index 9"/>
    <w:basedOn w:val="a0"/>
    <w:next w:val="a0"/>
    <w:autoRedefine/>
    <w:semiHidden/>
    <w:rsid w:val="00D54CB3"/>
    <w:pPr>
      <w:ind w:leftChars="1800" w:left="1800" w:hangingChars="200" w:hanging="2000"/>
    </w:pPr>
  </w:style>
  <w:style w:type="paragraph" w:styleId="ab">
    <w:name w:val="index heading"/>
    <w:basedOn w:val="a0"/>
    <w:next w:val="12"/>
    <w:semiHidden/>
    <w:rsid w:val="00D54CB3"/>
  </w:style>
  <w:style w:type="character" w:customStyle="1" w:styleId="13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customStyle="1" w:styleId="mini-title21">
    <w:name w:val="mini-title21"/>
    <w:basedOn w:val="a1"/>
    <w:rsid w:val="00D54CB3"/>
    <w:rPr>
      <w:b/>
      <w:bCs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customStyle="1" w:styleId="postbody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customStyle="1" w:styleId="p">
    <w:name w:val="p"/>
    <w:basedOn w:val="a1"/>
    <w:rsid w:val="00D54CB3"/>
    <w:rPr>
      <w:shd w:val="clear" w:color="auto" w:fill="E0F7C9"/>
    </w:rPr>
  </w:style>
  <w:style w:type="character" w:styleId="ad">
    <w:name w:val="Strong"/>
    <w:basedOn w:val="a1"/>
    <w:qFormat/>
    <w:rsid w:val="00D54CB3"/>
    <w:rPr>
      <w:b/>
      <w:bCs/>
    </w:rPr>
  </w:style>
  <w:style w:type="paragraph" w:styleId="HTML">
    <w:name w:val="HTML Preformatted"/>
    <w:basedOn w:val="a0"/>
    <w:rsid w:val="00D5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Courier New"/>
      <w:kern w:val="0"/>
      <w:szCs w:val="20"/>
    </w:rPr>
  </w:style>
  <w:style w:type="paragraph" w:customStyle="1" w:styleId="ae">
    <w:name w:val="메뉴얼본문"/>
    <w:basedOn w:val="a0"/>
    <w:rsid w:val="00D54CB3"/>
    <w:pPr>
      <w:autoSpaceDE/>
      <w:autoSpaceDN/>
      <w:ind w:leftChars="1200" w:left="2400"/>
    </w:pPr>
    <w:rPr>
      <w:rFonts w:ascii="Tahoma" w:eastAsia="바탕체" w:hAnsi="Tahoma"/>
      <w:szCs w:val="20"/>
    </w:rPr>
  </w:style>
  <w:style w:type="paragraph" w:customStyle="1" w:styleId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customStyle="1" w:styleId="af">
    <w:name w:val="매뉴얼본문"/>
    <w:basedOn w:val="a0"/>
    <w:rsid w:val="00D54CB3"/>
    <w:pPr>
      <w:spacing w:line="360" w:lineRule="auto"/>
      <w:ind w:leftChars="1200" w:left="1200"/>
    </w:pPr>
    <w:rPr>
      <w:rFonts w:ascii="굴림" w:eastAsia="굴림" w:hAnsi="굴림"/>
    </w:rPr>
  </w:style>
  <w:style w:type="paragraph" w:customStyle="1" w:styleId="a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/>
    <w:rsid w:val="00D54CB3"/>
    <w:rPr>
      <w:sz w:val="18"/>
      <w:szCs w:val="18"/>
    </w:rPr>
  </w:style>
  <w:style w:type="paragraph" w:styleId="af1">
    <w:name w:val="annotation text"/>
    <w:basedOn w:val="a0"/>
    <w:semiHidden/>
    <w:rsid w:val="00D54CB3"/>
    <w:pPr>
      <w:spacing w:before="120" w:after="120"/>
      <w:jc w:val="left"/>
    </w:pPr>
    <w:rPr>
      <w:rFonts w:ascii="Arial" w:eastAsia="돋움" w:hAnsi="Arial"/>
    </w:rPr>
  </w:style>
  <w:style w:type="character" w:customStyle="1" w:styleId="Char">
    <w:name w:val="참고 Char"/>
    <w:basedOn w:val="a1"/>
    <w:rsid w:val="00D54CB3"/>
    <w:rPr>
      <w:rFonts w:ascii="Tahoma" w:eastAsia="돋움" w:hAnsi="Tahoma"/>
      <w:color w:val="333399"/>
      <w:kern w:val="2"/>
      <w:lang w:val="en-US" w:eastAsia="ko-KR" w:bidi="ar-SA"/>
    </w:rPr>
  </w:style>
  <w:style w:type="paragraph" w:styleId="af2">
    <w:name w:val="Balloon Text"/>
    <w:basedOn w:val="a0"/>
    <w:semiHidden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ailStyle571">
    <w:name w:val="EmailStyle571"/>
    <w:basedOn w:val="a1"/>
    <w:semiHidden/>
    <w:rsid w:val="00A04397"/>
    <w:rPr>
      <w:rFonts w:ascii="굴림" w:eastAsia="굴림" w:hAnsi="Arial" w:cs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customStyle="1" w:styleId="Char0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/>
    <w:uiPriority w:val="99"/>
    <w:unhideWhenUsed/>
    <w:rsid w:val="00584217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1"/>
    <w:link w:val="z-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z-0">
    <w:name w:val="HTML Bottom of Form"/>
    <w:basedOn w:val="a0"/>
    <w:next w:val="a0"/>
    <w:link w:val="z-Char0"/>
    <w:hidden/>
    <w:uiPriority w:val="99"/>
    <w:unhideWhenUsed/>
    <w:rsid w:val="00584217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1"/>
    <w:link w:val="z-0"/>
    <w:uiPriority w:val="99"/>
    <w:rsid w:val="00584217"/>
    <w:rPr>
      <w:rFonts w:ascii="Arial" w:eastAsia="굴림" w:hAnsi="Arial" w:cs="Arial"/>
      <w:vanish/>
      <w:sz w:val="16"/>
      <w:szCs w:val="16"/>
    </w:rPr>
  </w:style>
  <w:style w:type="paragraph" w:styleId="af5">
    <w:name w:val="List Paragraph"/>
    <w:basedOn w:val="a0"/>
    <w:uiPriority w:val="34"/>
    <w:qFormat/>
    <w:rsid w:val="001A31EF"/>
    <w:pPr>
      <w:ind w:leftChars="400" w:left="800"/>
    </w:pPr>
  </w:style>
  <w:style w:type="character" w:styleId="af6">
    <w:name w:val="Emphasis"/>
    <w:basedOn w:val="a1"/>
    <w:qFormat/>
    <w:rsid w:val="00303D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&#54532;&#47196;&#51229;&#53944;\2002-06-12_&#49324;&#50629;&#50868;&#50689;\&#53596;&#54540;&#47551;\&#47784;&#45768;&#53552;&#47553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FAD85-9B6E-4628-88E4-87DF8C732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모니터링</Template>
  <TotalTime>1281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회의록</vt:lpstr>
    </vt:vector>
  </TitlesOfParts>
  <Company>모바일리더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subject/>
  <dc:creator>82103</dc:creator>
  <cp:keywords/>
  <dc:description/>
  <cp:lastModifiedBy>홍준수</cp:lastModifiedBy>
  <cp:revision>18</cp:revision>
  <cp:lastPrinted>2010-04-28T02:48:00Z</cp:lastPrinted>
  <dcterms:created xsi:type="dcterms:W3CDTF">2021-05-17T08:50:00Z</dcterms:created>
  <dcterms:modified xsi:type="dcterms:W3CDTF">2021-06-08T07:02:00Z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