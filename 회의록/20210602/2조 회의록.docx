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7083F3F6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 w:rsidR="00E8073B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E8073B">
              <w:rPr>
                <w:rFonts w:ascii="맑은 고딕" w:eastAsia="맑은 고딕" w:hAnsi="맑은 고딕"/>
                <w:szCs w:val="20"/>
              </w:rPr>
              <w:t>0</w:t>
            </w:r>
            <w:r w:rsidR="00FB18B6">
              <w:rPr>
                <w:rFonts w:ascii="맑은 고딕" w:eastAsia="맑은 고딕" w:hAnsi="맑은 고딕"/>
                <w:szCs w:val="20"/>
              </w:rPr>
              <w:t>2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5EF4B21" w14:textId="77777777" w:rsidR="0062414D" w:rsidRPr="003616C9" w:rsidRDefault="00DE7BA0" w:rsidP="0062414D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62414D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62414D">
              <w:rPr>
                <w:rFonts w:ascii="맑은 고딕" w:eastAsia="맑은 고딕" w:hAnsi="맑은 고딕" w:hint="eastAsia"/>
                <w:szCs w:val="20"/>
              </w:rPr>
              <w:t>팀원 의견</w:t>
            </w:r>
          </w:p>
          <w:p w14:paraId="5C0DB2D4" w14:textId="77777777" w:rsidR="00E8073B" w:rsidRDefault="00E8073B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5DBF7111" w14:textId="0EE03482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회의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주제 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오늘의 목표</w:t>
            </w:r>
          </w:p>
          <w:p w14:paraId="4A4B15C6" w14:textId="77777777" w:rsidR="00FB18B6" w:rsidRDefault="00FB18B6" w:rsidP="00FB18B6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4C66E338" w14:textId="006BA112" w:rsidR="00FB18B6" w:rsidRDefault="00FB18B6" w:rsidP="00FB18B6">
            <w:pPr>
              <w:rPr>
                <w:rFonts w:ascii="맑은 고딕" w:eastAsia="맑은 고딕" w:hAnsi="맑은 고딕" w:hint="eastAsia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창민 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관리자 콘서트 목록 페이지 넘기기</w:t>
            </w:r>
          </w:p>
          <w:p w14:paraId="25387C8C" w14:textId="7D0A7F2A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DB</w:t>
            </w:r>
            <w:r>
              <w:rPr>
                <w:rFonts w:ascii="맑은 고딕" w:eastAsia="맑은 고딕" w:hAnsi="맑은 고딕" w:hint="eastAsia"/>
                <w:szCs w:val="20"/>
              </w:rPr>
              <w:t>연동,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댓글 작성 </w:t>
            </w:r>
          </w:p>
          <w:p w14:paraId="1018C2B4" w14:textId="232F8AFF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지원 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관리자 회원관리목록 </w:t>
            </w:r>
            <w:r>
              <w:rPr>
                <w:rFonts w:ascii="맑은 고딕" w:eastAsia="맑은 고딕" w:hAnsi="맑은 고딕"/>
                <w:szCs w:val="20"/>
              </w:rPr>
              <w:t>, UI</w:t>
            </w:r>
            <w:r>
              <w:rPr>
                <w:rFonts w:ascii="맑은 고딕" w:eastAsia="맑은 고딕" w:hAnsi="맑은 고딕" w:hint="eastAsia"/>
                <w:szCs w:val="20"/>
              </w:rPr>
              <w:t>할당 된 것 마무리</w:t>
            </w:r>
          </w:p>
          <w:p w14:paraId="64BF8DCF" w14:textId="1DB209D2" w:rsidR="00FB18B6" w:rsidRDefault="00FB18B6" w:rsidP="00FB18B6">
            <w:pPr>
              <w:rPr>
                <w:rFonts w:ascii="맑은 고딕" w:eastAsia="맑은 고딕" w:hAnsi="맑은 고딕" w:hint="eastAsia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동성 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관리자 공지 목록</w:t>
            </w:r>
          </w:p>
          <w:p w14:paraId="79B9D3D7" w14:textId="77777777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준수 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메인U</w:t>
            </w:r>
            <w:r>
              <w:rPr>
                <w:rFonts w:ascii="맑은 고딕" w:eastAsia="맑은 고딕" w:hAnsi="맑은 고딕"/>
                <w:szCs w:val="20"/>
              </w:rPr>
              <w:t>I</w:t>
            </w:r>
          </w:p>
          <w:p w14:paraId="5E562FF8" w14:textId="77777777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28C8DF7A" w14:textId="7791CE0B" w:rsidR="00FB18B6" w:rsidRPr="00E8073B" w:rsidRDefault="00FB18B6" w:rsidP="00FB18B6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에러페이지 생성 필요</w:t>
            </w: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B78C2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9B78C2" w:rsidRPr="00B23191" w:rsidRDefault="009B78C2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4B10F6C" w14:textId="308DC496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75F78003" w14:textId="77777777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114AEEF5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D41F359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0060D393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9B78C2" w:rsidRPr="00F601EC" w:rsidRDefault="009B78C2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62414D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62414D" w:rsidRPr="00B23191" w:rsidRDefault="0062414D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F0C69F0" w14:textId="77777777" w:rsidR="0062414D" w:rsidRPr="00DE7BA0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62414D" w:rsidRPr="00E739E4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62414D" w:rsidRPr="00F601EC" w:rsidRDefault="0062414D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15ABB" w14:textId="77777777" w:rsidR="0097111F" w:rsidRDefault="0097111F">
      <w:r>
        <w:separator/>
      </w:r>
    </w:p>
  </w:endnote>
  <w:endnote w:type="continuationSeparator" w:id="0">
    <w:p w14:paraId="7C1431E6" w14:textId="77777777" w:rsidR="0097111F" w:rsidRDefault="0097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44528" w14:textId="77777777" w:rsidR="0097111F" w:rsidRDefault="0097111F">
      <w:r>
        <w:separator/>
      </w:r>
    </w:p>
  </w:footnote>
  <w:footnote w:type="continuationSeparator" w:id="0">
    <w:p w14:paraId="310E6251" w14:textId="77777777" w:rsidR="0097111F" w:rsidRDefault="00971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0EA91070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FB18B6">
            <w:rPr>
              <w:rFonts w:ascii="Lucida Console" w:eastAsia="돋움" w:hAnsi="Lucida Console" w:hint="eastAsia"/>
              <w:noProof/>
            </w:rPr>
            <w:t>2021</w:t>
          </w:r>
          <w:r w:rsidR="00FB18B6">
            <w:rPr>
              <w:rFonts w:ascii="Lucida Console" w:eastAsia="돋움" w:hAnsi="Lucida Console" w:hint="eastAsia"/>
              <w:noProof/>
            </w:rPr>
            <w:t>년</w:t>
          </w:r>
          <w:r w:rsidR="00FB18B6">
            <w:rPr>
              <w:rFonts w:ascii="Lucida Console" w:eastAsia="돋움" w:hAnsi="Lucida Console" w:hint="eastAsia"/>
              <w:noProof/>
            </w:rPr>
            <w:t xml:space="preserve"> 6</w:t>
          </w:r>
          <w:r w:rsidR="00FB18B6">
            <w:rPr>
              <w:rFonts w:ascii="Lucida Console" w:eastAsia="돋움" w:hAnsi="Lucida Console" w:hint="eastAsia"/>
              <w:noProof/>
            </w:rPr>
            <w:t>월</w:t>
          </w:r>
          <w:r w:rsidR="00FB18B6">
            <w:rPr>
              <w:rFonts w:ascii="Lucida Console" w:eastAsia="돋움" w:hAnsi="Lucida Console" w:hint="eastAsia"/>
              <w:noProof/>
            </w:rPr>
            <w:t xml:space="preserve"> 2</w:t>
          </w:r>
          <w:r w:rsidR="00FB18B6">
            <w:rPr>
              <w:rFonts w:ascii="Lucida Console" w:eastAsia="돋움" w:hAnsi="Lucida Console" w:hint="eastAsia"/>
              <w:noProof/>
            </w:rPr>
            <w:t>일</w:t>
          </w:r>
          <w:r w:rsidR="00FB18B6">
            <w:rPr>
              <w:rFonts w:ascii="Lucida Console" w:eastAsia="돋움" w:hAnsi="Lucida Console" w:hint="eastAsia"/>
              <w:noProof/>
            </w:rPr>
            <w:t xml:space="preserve"> </w:t>
          </w:r>
          <w:r w:rsidR="00FB18B6">
            <w:rPr>
              <w:rFonts w:ascii="Lucida Console" w:eastAsia="돋움" w:hAnsi="Lucida Console" w:hint="eastAsia"/>
              <w:noProof/>
            </w:rPr>
            <w:t>오후</w:t>
          </w:r>
          <w:r w:rsidR="00FB18B6">
            <w:rPr>
              <w:rFonts w:ascii="Lucida Console" w:eastAsia="돋움" w:hAnsi="Lucida Console" w:hint="eastAsia"/>
              <w:noProof/>
            </w:rPr>
            <w:t xml:space="preserve"> 2</w:t>
          </w:r>
          <w:r w:rsidR="00FB18B6">
            <w:rPr>
              <w:rFonts w:ascii="Lucida Console" w:eastAsia="돋움" w:hAnsi="Lucida Console" w:hint="eastAsia"/>
              <w:noProof/>
            </w:rPr>
            <w:t>시</w:t>
          </w:r>
          <w:r w:rsidR="00FB18B6">
            <w:rPr>
              <w:rFonts w:ascii="Lucida Console" w:eastAsia="돋움" w:hAnsi="Lucida Console" w:hint="eastAsia"/>
              <w:noProof/>
            </w:rPr>
            <w:t xml:space="preserve"> 59</w:t>
          </w:r>
          <w:r w:rsidR="00FB18B6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9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3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4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2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5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6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8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30"/>
  </w:num>
  <w:num w:numId="3">
    <w:abstractNumId w:val="4"/>
  </w:num>
  <w:num w:numId="4">
    <w:abstractNumId w:val="16"/>
  </w:num>
  <w:num w:numId="5">
    <w:abstractNumId w:val="12"/>
  </w:num>
  <w:num w:numId="6">
    <w:abstractNumId w:val="19"/>
  </w:num>
  <w:num w:numId="7">
    <w:abstractNumId w:val="24"/>
  </w:num>
  <w:num w:numId="8">
    <w:abstractNumId w:val="25"/>
  </w:num>
  <w:num w:numId="9">
    <w:abstractNumId w:val="13"/>
  </w:num>
  <w:num w:numId="10">
    <w:abstractNumId w:val="21"/>
  </w:num>
  <w:num w:numId="11">
    <w:abstractNumId w:val="0"/>
  </w:num>
  <w:num w:numId="12">
    <w:abstractNumId w:val="2"/>
  </w:num>
  <w:num w:numId="13">
    <w:abstractNumId w:val="15"/>
  </w:num>
  <w:num w:numId="14">
    <w:abstractNumId w:val="8"/>
  </w:num>
  <w:num w:numId="15">
    <w:abstractNumId w:val="7"/>
  </w:num>
  <w:num w:numId="16">
    <w:abstractNumId w:val="27"/>
  </w:num>
  <w:num w:numId="17">
    <w:abstractNumId w:val="14"/>
  </w:num>
  <w:num w:numId="18">
    <w:abstractNumId w:val="3"/>
  </w:num>
  <w:num w:numId="19">
    <w:abstractNumId w:val="31"/>
  </w:num>
  <w:num w:numId="20">
    <w:abstractNumId w:val="26"/>
  </w:num>
  <w:num w:numId="21">
    <w:abstractNumId w:val="1"/>
  </w:num>
  <w:num w:numId="22">
    <w:abstractNumId w:val="6"/>
  </w:num>
  <w:num w:numId="23">
    <w:abstractNumId w:val="28"/>
  </w:num>
  <w:num w:numId="24">
    <w:abstractNumId w:val="20"/>
  </w:num>
  <w:num w:numId="25">
    <w:abstractNumId w:val="29"/>
  </w:num>
  <w:num w:numId="26">
    <w:abstractNumId w:val="18"/>
  </w:num>
  <w:num w:numId="27">
    <w:abstractNumId w:val="11"/>
  </w:num>
  <w:num w:numId="28">
    <w:abstractNumId w:val="23"/>
  </w:num>
  <w:num w:numId="29">
    <w:abstractNumId w:val="17"/>
  </w:num>
  <w:num w:numId="30">
    <w:abstractNumId w:val="10"/>
  </w:num>
  <w:num w:numId="31">
    <w:abstractNumId w:val="2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3220"/>
    <w:rsid w:val="000176E1"/>
    <w:rsid w:val="00020F51"/>
    <w:rsid w:val="000467F2"/>
    <w:rsid w:val="00050283"/>
    <w:rsid w:val="000728EC"/>
    <w:rsid w:val="00075357"/>
    <w:rsid w:val="00077932"/>
    <w:rsid w:val="00080816"/>
    <w:rsid w:val="00093BBE"/>
    <w:rsid w:val="000978AF"/>
    <w:rsid w:val="000A2364"/>
    <w:rsid w:val="000A4556"/>
    <w:rsid w:val="000A6E4C"/>
    <w:rsid w:val="000B73D8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4166D"/>
    <w:rsid w:val="00151657"/>
    <w:rsid w:val="001552E7"/>
    <w:rsid w:val="00156658"/>
    <w:rsid w:val="00161718"/>
    <w:rsid w:val="0016407D"/>
    <w:rsid w:val="00170A6E"/>
    <w:rsid w:val="00171116"/>
    <w:rsid w:val="00171B7C"/>
    <w:rsid w:val="0017696B"/>
    <w:rsid w:val="001769B7"/>
    <w:rsid w:val="00181647"/>
    <w:rsid w:val="00184765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25FA"/>
    <w:rsid w:val="001D038E"/>
    <w:rsid w:val="001D32E8"/>
    <w:rsid w:val="001D525E"/>
    <w:rsid w:val="001E486A"/>
    <w:rsid w:val="001E6045"/>
    <w:rsid w:val="001F4A30"/>
    <w:rsid w:val="00200024"/>
    <w:rsid w:val="00213995"/>
    <w:rsid w:val="002139FC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6D0E"/>
    <w:rsid w:val="002A0982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690B"/>
    <w:rsid w:val="003B6B69"/>
    <w:rsid w:val="003C05E2"/>
    <w:rsid w:val="003D330F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1847"/>
    <w:rsid w:val="005333DC"/>
    <w:rsid w:val="005543BB"/>
    <w:rsid w:val="0055465C"/>
    <w:rsid w:val="0056411D"/>
    <w:rsid w:val="0056771C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60003F"/>
    <w:rsid w:val="006005D5"/>
    <w:rsid w:val="006070FD"/>
    <w:rsid w:val="00610A7F"/>
    <w:rsid w:val="00611195"/>
    <w:rsid w:val="00617818"/>
    <w:rsid w:val="00622C31"/>
    <w:rsid w:val="0062414D"/>
    <w:rsid w:val="00637423"/>
    <w:rsid w:val="006417D1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C4D63"/>
    <w:rsid w:val="006D3CEE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35C6"/>
    <w:rsid w:val="00817574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2429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31BB6"/>
    <w:rsid w:val="00940707"/>
    <w:rsid w:val="0095134D"/>
    <w:rsid w:val="00954605"/>
    <w:rsid w:val="00956CB7"/>
    <w:rsid w:val="0097111F"/>
    <w:rsid w:val="00972DC2"/>
    <w:rsid w:val="0097488C"/>
    <w:rsid w:val="009748A8"/>
    <w:rsid w:val="009A08BE"/>
    <w:rsid w:val="009A1C33"/>
    <w:rsid w:val="009A37F0"/>
    <w:rsid w:val="009A52CE"/>
    <w:rsid w:val="009A61D3"/>
    <w:rsid w:val="009A7EEC"/>
    <w:rsid w:val="009B0679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31561"/>
    <w:rsid w:val="00A31784"/>
    <w:rsid w:val="00A34855"/>
    <w:rsid w:val="00A57ECC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650B"/>
    <w:rsid w:val="00B61175"/>
    <w:rsid w:val="00B618E5"/>
    <w:rsid w:val="00B62F30"/>
    <w:rsid w:val="00B72FD3"/>
    <w:rsid w:val="00B74045"/>
    <w:rsid w:val="00B74782"/>
    <w:rsid w:val="00B75CDB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7543"/>
    <w:rsid w:val="00C71D6B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63337"/>
    <w:rsid w:val="00D63D01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5B17"/>
    <w:rsid w:val="00E44EE8"/>
    <w:rsid w:val="00E45D0F"/>
    <w:rsid w:val="00E46AEB"/>
    <w:rsid w:val="00E5272E"/>
    <w:rsid w:val="00E612CB"/>
    <w:rsid w:val="00E739E4"/>
    <w:rsid w:val="00E77D66"/>
    <w:rsid w:val="00E8073B"/>
    <w:rsid w:val="00E82AC9"/>
    <w:rsid w:val="00E8402B"/>
    <w:rsid w:val="00E91F8F"/>
    <w:rsid w:val="00EA3E81"/>
    <w:rsid w:val="00EB0A3A"/>
    <w:rsid w:val="00EB1619"/>
    <w:rsid w:val="00EB64B4"/>
    <w:rsid w:val="00EE7D35"/>
    <w:rsid w:val="00F14FD7"/>
    <w:rsid w:val="00F15169"/>
    <w:rsid w:val="00F1668C"/>
    <w:rsid w:val="00F21CAF"/>
    <w:rsid w:val="00F37718"/>
    <w:rsid w:val="00F46691"/>
    <w:rsid w:val="00F528C8"/>
    <w:rsid w:val="00F53878"/>
    <w:rsid w:val="00F55D29"/>
    <w:rsid w:val="00F569BD"/>
    <w:rsid w:val="00F601EC"/>
    <w:rsid w:val="00F75870"/>
    <w:rsid w:val="00F809FE"/>
    <w:rsid w:val="00F8223F"/>
    <w:rsid w:val="00F8463C"/>
    <w:rsid w:val="00F862DE"/>
    <w:rsid w:val="00FA4833"/>
    <w:rsid w:val="00FB18B6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761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13</cp:revision>
  <cp:lastPrinted>2010-04-28T02:48:00Z</cp:lastPrinted>
  <dcterms:created xsi:type="dcterms:W3CDTF">2021-05-17T08:50:00Z</dcterms:created>
  <dcterms:modified xsi:type="dcterms:W3CDTF">2021-06-02T13:25:00Z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