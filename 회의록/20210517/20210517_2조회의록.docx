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4CD636B6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>17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008E963E" w14:textId="1C04E421" w:rsidR="006C4D63" w:rsidRDefault="006C4D63" w:rsidP="006C4D63">
            <w:pPr>
              <w:pStyle w:val="af5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관리자 기능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: </w:t>
            </w:r>
          </w:p>
          <w:p w14:paraId="110E5D31" w14:textId="701DD112" w:rsidR="006C4D63" w:rsidRDefault="006C4D63" w:rsidP="006C4D6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회원관리,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342E3">
              <w:rPr>
                <w:rFonts w:ascii="맑은 고딕" w:eastAsia="맑은 고딕" w:hAnsi="맑은 고딕" w:hint="eastAsia"/>
                <w:szCs w:val="20"/>
              </w:rPr>
              <w:t>콘서트 등록,</w:t>
            </w:r>
            <w:r w:rsidR="002342E3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342E3">
              <w:rPr>
                <w:rFonts w:ascii="맑은 고딕" w:eastAsia="맑은 고딕" w:hAnsi="맑은 고딕" w:hint="eastAsia"/>
                <w:szCs w:val="20"/>
              </w:rPr>
              <w:t>공지 등록</w:t>
            </w:r>
            <w:r w:rsidR="00D63D01">
              <w:rPr>
                <w:rFonts w:ascii="맑은 고딕" w:eastAsia="맑은 고딕" w:hAnsi="맑은 고딕" w:hint="eastAsia"/>
                <w:szCs w:val="20"/>
              </w:rPr>
              <w:t>,</w:t>
            </w:r>
            <w:r w:rsidR="00D63D01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="00D63D01">
              <w:rPr>
                <w:rFonts w:ascii="맑은 고딕" w:eastAsia="맑은 고딕" w:hAnsi="맑은 고딕" w:hint="eastAsia"/>
                <w:szCs w:val="20"/>
              </w:rPr>
              <w:t>굿즈등록</w:t>
            </w:r>
            <w:proofErr w:type="spellEnd"/>
            <w:r w:rsidR="00D63D01">
              <w:rPr>
                <w:rFonts w:ascii="맑은 고딕" w:eastAsia="맑은 고딕" w:hAnsi="맑은 고딕" w:hint="eastAsia"/>
                <w:szCs w:val="20"/>
              </w:rPr>
              <w:t>(가수요청)</w:t>
            </w:r>
          </w:p>
          <w:p w14:paraId="42EA9BC5" w14:textId="77777777" w:rsidR="00866719" w:rsidRDefault="00866719" w:rsidP="006C4D63">
            <w:pPr>
              <w:rPr>
                <w:rFonts w:ascii="맑은 고딕" w:eastAsia="맑은 고딕" w:hAnsi="맑은 고딕"/>
                <w:szCs w:val="20"/>
              </w:rPr>
            </w:pPr>
          </w:p>
          <w:p w14:paraId="02CD232B" w14:textId="01139BB5" w:rsidR="006C4D63" w:rsidRDefault="006C4D63" w:rsidP="006C4D63">
            <w:pPr>
              <w:pStyle w:val="af5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사용자 기능:</w:t>
            </w:r>
          </w:p>
          <w:p w14:paraId="684912CB" w14:textId="1BDCFB39" w:rsidR="006C4D63" w:rsidRDefault="006C4D63" w:rsidP="006C4D6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회원가입,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로그인</w:t>
            </w:r>
            <w:r w:rsidR="002342E3">
              <w:rPr>
                <w:rFonts w:ascii="맑은 고딕" w:eastAsia="맑은 고딕" w:hAnsi="맑은 고딕" w:hint="eastAsia"/>
                <w:szCs w:val="20"/>
              </w:rPr>
              <w:t>(회원,</w:t>
            </w:r>
            <w:r w:rsidR="00866719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342E3">
              <w:rPr>
                <w:rFonts w:ascii="맑은 고딕" w:eastAsia="맑은 고딕" w:hAnsi="맑은 고딕" w:hint="eastAsia"/>
                <w:szCs w:val="20"/>
              </w:rPr>
              <w:t>비회원,</w:t>
            </w:r>
            <w:r w:rsidR="00866719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342E3">
              <w:rPr>
                <w:rFonts w:ascii="맑은 고딕" w:eastAsia="맑은 고딕" w:hAnsi="맑은 고딕" w:hint="eastAsia"/>
                <w:szCs w:val="20"/>
              </w:rPr>
              <w:t>아티스트 회원)</w:t>
            </w:r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프로필[프로필 수정,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회원 탈퇴]</w:t>
            </w:r>
          </w:p>
          <w:p w14:paraId="7A794173" w14:textId="079E7FEB" w:rsidR="006C4D63" w:rsidRDefault="006C4D63" w:rsidP="006C4D6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콘서트[목록,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검색</w:t>
            </w:r>
            <w:r w:rsidR="002342E3">
              <w:rPr>
                <w:rFonts w:ascii="맑은 고딕" w:eastAsia="맑은 고딕" w:hAnsi="맑은 고딕" w:hint="eastAsia"/>
                <w:szCs w:val="20"/>
              </w:rPr>
              <w:t>(</w:t>
            </w:r>
            <w:proofErr w:type="spellStart"/>
            <w:r w:rsidR="002342E3">
              <w:rPr>
                <w:rFonts w:ascii="맑은 고딕" w:eastAsia="맑은 고딕" w:hAnsi="맑은 고딕" w:hint="eastAsia"/>
                <w:szCs w:val="20"/>
              </w:rPr>
              <w:t>날짜별</w:t>
            </w:r>
            <w:proofErr w:type="spellEnd"/>
            <w:r w:rsidR="002342E3">
              <w:rPr>
                <w:rFonts w:ascii="맑은 고딕" w:eastAsia="맑은 고딕" w:hAnsi="맑은 고딕" w:hint="eastAsia"/>
                <w:szCs w:val="20"/>
              </w:rPr>
              <w:t>,</w:t>
            </w:r>
            <w:r w:rsidR="00866719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342E3">
              <w:rPr>
                <w:rFonts w:ascii="맑은 고딕" w:eastAsia="맑은 고딕" w:hAnsi="맑은 고딕" w:hint="eastAsia"/>
                <w:szCs w:val="20"/>
              </w:rPr>
              <w:t>아티스트별</w:t>
            </w:r>
            <w:r w:rsidR="002342E3">
              <w:rPr>
                <w:rFonts w:ascii="맑은 고딕" w:eastAsia="맑은 고딕" w:hAnsi="맑은 고딕"/>
                <w:szCs w:val="20"/>
              </w:rPr>
              <w:t>)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예매,</w:t>
            </w:r>
            <w:r w:rsidR="002342E3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342E3">
              <w:rPr>
                <w:rFonts w:ascii="맑은 고딕" w:eastAsia="맑은 고딕" w:hAnsi="맑은 고딕" w:hint="eastAsia"/>
                <w:szCs w:val="20"/>
              </w:rPr>
              <w:t>상세정보(댓글)</w:t>
            </w:r>
          </w:p>
          <w:p w14:paraId="5291AC49" w14:textId="669E156A" w:rsidR="002342E3" w:rsidRDefault="002342E3" w:rsidP="006C4D6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공지사항 보기,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마이페이지(프로필,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예매내역,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회원탈퇴</w:t>
            </w:r>
            <w:r w:rsidR="00D63D01">
              <w:rPr>
                <w:rFonts w:ascii="맑은 고딕" w:eastAsia="맑은 고딕" w:hAnsi="맑은 고딕" w:hint="eastAsia"/>
                <w:szCs w:val="20"/>
              </w:rPr>
              <w:t>,</w:t>
            </w:r>
            <w:r w:rsidR="00D63D0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D63D01">
              <w:rPr>
                <w:rFonts w:ascii="맑은 고딕" w:eastAsia="맑은 고딕" w:hAnsi="맑은 고딕" w:hint="eastAsia"/>
                <w:szCs w:val="20"/>
              </w:rPr>
              <w:t>콘서트 찜</w:t>
            </w:r>
            <w:r>
              <w:rPr>
                <w:rFonts w:ascii="맑은 고딕" w:eastAsia="맑은 고딕" w:hAnsi="맑은 고딕" w:hint="eastAsia"/>
                <w:szCs w:val="20"/>
              </w:rPr>
              <w:t>)</w:t>
            </w:r>
            <w:r>
              <w:rPr>
                <w:rFonts w:ascii="맑은 고딕" w:eastAsia="맑은 고딕" w:hAnsi="맑은 고딕"/>
                <w:szCs w:val="20"/>
              </w:rPr>
              <w:t xml:space="preserve">, </w:t>
            </w:r>
          </w:p>
          <w:p w14:paraId="184C37D4" w14:textId="350BAD52" w:rsidR="006417D1" w:rsidRDefault="002342E3" w:rsidP="006417D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콘서트 랭킹,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굿즈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판매(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굿즈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판매,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중고품 경매</w:t>
            </w:r>
            <w:r w:rsidR="00D63D01">
              <w:rPr>
                <w:rFonts w:ascii="맑은 고딕" w:eastAsia="맑은 고딕" w:hAnsi="맑은 고딕" w:hint="eastAsia"/>
                <w:szCs w:val="20"/>
              </w:rPr>
              <w:t>[판매,</w:t>
            </w:r>
            <w:r w:rsidR="00866719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D63D01">
              <w:rPr>
                <w:rFonts w:ascii="맑은 고딕" w:eastAsia="맑은 고딕" w:hAnsi="맑은 고딕" w:hint="eastAsia"/>
                <w:szCs w:val="20"/>
              </w:rPr>
              <w:t>구매</w:t>
            </w:r>
            <w:r w:rsidR="00D63D01">
              <w:rPr>
                <w:rFonts w:ascii="맑은 고딕" w:eastAsia="맑은 고딕" w:hAnsi="맑은 고딕"/>
                <w:szCs w:val="20"/>
              </w:rPr>
              <w:t>]</w:t>
            </w:r>
            <w:r>
              <w:rPr>
                <w:rFonts w:ascii="맑은 고딕" w:eastAsia="맑은 고딕" w:hAnsi="맑은 고딕" w:hint="eastAsia"/>
                <w:szCs w:val="20"/>
              </w:rPr>
              <w:t>)</w:t>
            </w:r>
            <w:r>
              <w:rPr>
                <w:rFonts w:ascii="맑은 고딕" w:eastAsia="맑은 고딕" w:hAnsi="맑은 고딕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Cs w:val="20"/>
              </w:rPr>
              <w:t>아티스트별 팬커뮤니티 사이트,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페이지 내 아티스트 노래 재생</w:t>
            </w:r>
            <w:r w:rsidR="00D63D01">
              <w:rPr>
                <w:rFonts w:ascii="맑은 고딕" w:eastAsia="맑은 고딕" w:hAnsi="맑은 고딕" w:hint="eastAsia"/>
                <w:szCs w:val="20"/>
              </w:rPr>
              <w:t>(</w:t>
            </w:r>
            <w:r w:rsidR="00D63D01">
              <w:rPr>
                <w:rFonts w:ascii="맑은 고딕" w:eastAsia="맑은 고딕" w:hAnsi="맑은 고딕"/>
                <w:szCs w:val="20"/>
              </w:rPr>
              <w:t>1</w:t>
            </w:r>
            <w:r w:rsidR="00D63D01">
              <w:rPr>
                <w:rFonts w:ascii="맑은 고딕" w:eastAsia="맑은 고딕" w:hAnsi="맑은 고딕" w:hint="eastAsia"/>
                <w:szCs w:val="20"/>
              </w:rPr>
              <w:t xml:space="preserve">분 </w:t>
            </w:r>
            <w:r w:rsidR="00D63D01">
              <w:rPr>
                <w:rFonts w:ascii="맑은 고딕" w:eastAsia="맑은 고딕" w:hAnsi="맑은 고딕"/>
                <w:szCs w:val="20"/>
              </w:rPr>
              <w:t>30</w:t>
            </w:r>
            <w:r w:rsidR="00D63D01">
              <w:rPr>
                <w:rFonts w:ascii="맑은 고딕" w:eastAsia="맑은 고딕" w:hAnsi="맑은 고딕" w:hint="eastAsia"/>
                <w:szCs w:val="20"/>
              </w:rPr>
              <w:t>초가량)</w:t>
            </w:r>
          </w:p>
          <w:p w14:paraId="1E37D250" w14:textId="3E2AEE5F" w:rsidR="002342E3" w:rsidRDefault="002342E3" w:rsidP="006417D1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1B7976BE" w14:textId="20DF2E05" w:rsidR="002342E3" w:rsidRPr="002342E3" w:rsidRDefault="00F528C8" w:rsidP="002342E3">
            <w:pPr>
              <w:pStyle w:val="af5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8A3501">
              <w:rPr>
                <w:rFonts w:ascii="맑은 고딕" w:eastAsia="맑은 고딕" w:hAnsi="맑은 고딕" w:hint="eastAsia"/>
                <w:b/>
                <w:bCs/>
                <w:szCs w:val="20"/>
              </w:rPr>
              <w:t>아티스트</w:t>
            </w:r>
            <w:r w:rsidR="008A3501" w:rsidRPr="008A3501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proofErr w:type="gramStart"/>
            <w:r w:rsidR="008A3501" w:rsidRPr="008A3501">
              <w:rPr>
                <w:rFonts w:ascii="맑은 고딕" w:eastAsia="맑은 고딕" w:hAnsi="맑은 고딕" w:hint="eastAsia"/>
                <w:b/>
                <w:bCs/>
                <w:szCs w:val="20"/>
              </w:rPr>
              <w:t>기능</w:t>
            </w:r>
            <w:r w:rsidR="008A3501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8A3501"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 w:rsidR="008A3501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회원 </w:t>
            </w:r>
            <w:r w:rsidR="002342E3" w:rsidRPr="002342E3"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운영자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처럼</w:t>
            </w:r>
            <w:proofErr w:type="spellEnd"/>
            <w:r w:rsidR="002342E3" w:rsidRPr="002342E3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2342E3" w:rsidRPr="002342E3">
              <w:rPr>
                <w:rFonts w:ascii="맑은 고딕" w:eastAsia="맑은 고딕" w:hAnsi="맑은 고딕" w:hint="eastAsia"/>
                <w:szCs w:val="20"/>
              </w:rPr>
              <w:t xml:space="preserve">채팅 가능 </w:t>
            </w:r>
          </w:p>
          <w:p w14:paraId="57ECAEBB" w14:textId="282F1297" w:rsidR="002342E3" w:rsidRPr="002342E3" w:rsidRDefault="002342E3" w:rsidP="006417D1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아티스트 -</w:t>
            </w:r>
            <w:r w:rsidR="00866719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개인 페이지 -</w:t>
            </w:r>
            <w:r w:rsidR="00866719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댓글 </w:t>
            </w:r>
          </w:p>
          <w:p w14:paraId="28C8DF7A" w14:textId="3F0671C5" w:rsidR="00C31A74" w:rsidRPr="00F601EC" w:rsidRDefault="00C31A74" w:rsidP="006417D1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1236" w:type="dxa"/>
          </w:tcPr>
          <w:p w14:paraId="3D320AA3" w14:textId="77777777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000F567" w14:textId="77777777" w:rsidR="009B78C2" w:rsidRDefault="009B78C2" w:rsidP="00405771">
            <w:pPr>
              <w:rPr>
                <w:rFonts w:ascii="맑은 고딕" w:eastAsia="맑은 고딕" w:hAnsi="맑은 고딕"/>
                <w:szCs w:val="20"/>
              </w:rPr>
            </w:pPr>
            <w:r w:rsidRPr="00007813">
              <w:rPr>
                <w:rFonts w:ascii="맑은 고딕" w:eastAsia="맑은 고딕" w:hAnsi="맑은 고딕" w:hint="eastAsia"/>
                <w:b/>
                <w:bCs/>
                <w:szCs w:val="20"/>
              </w:rPr>
              <w:t>-</w:t>
            </w:r>
            <w:r w:rsidRPr="00007813">
              <w:rPr>
                <w:rFonts w:ascii="맑은 고딕" w:eastAsia="맑은 고딕" w:hAnsi="맑은 고딕"/>
                <w:b/>
                <w:bCs/>
                <w:szCs w:val="20"/>
              </w:rPr>
              <w:t>1</w:t>
            </w:r>
            <w:r w:rsidRPr="00007813">
              <w:rPr>
                <w:rFonts w:ascii="맑은 고딕" w:eastAsia="맑은 고딕" w:hAnsi="맑은 고딕" w:hint="eastAsia"/>
                <w:b/>
                <w:bCs/>
                <w:szCs w:val="20"/>
              </w:rPr>
              <w:t>차 필수기능</w:t>
            </w: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  <w:p w14:paraId="1FD3605D" w14:textId="77777777" w:rsidR="009B78C2" w:rsidRDefault="009B78C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회원가입 </w:t>
            </w:r>
            <w:r>
              <w:rPr>
                <w:rFonts w:ascii="맑은 고딕" w:eastAsia="맑은 고딕" w:hAnsi="맑은 고딕"/>
                <w:szCs w:val="20"/>
              </w:rPr>
              <w:t xml:space="preserve">2. </w:t>
            </w:r>
            <w:r>
              <w:rPr>
                <w:rFonts w:ascii="맑은 고딕" w:eastAsia="맑은 고딕" w:hAnsi="맑은 고딕" w:hint="eastAsia"/>
                <w:szCs w:val="20"/>
              </w:rPr>
              <w:t>로그인(회원)</w:t>
            </w:r>
          </w:p>
          <w:p w14:paraId="0B249180" w14:textId="77777777" w:rsidR="009B78C2" w:rsidRDefault="009B78C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콘서트-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목록,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검색,예매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>,상세정보</w:t>
            </w:r>
          </w:p>
          <w:p w14:paraId="14EE9A71" w14:textId="77777777" w:rsidR="009B78C2" w:rsidRDefault="009B78C2" w:rsidP="00405771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메인페이지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노래재생</w:t>
            </w:r>
          </w:p>
          <w:p w14:paraId="20A7AAB5" w14:textId="77777777" w:rsidR="009B78C2" w:rsidRDefault="009B78C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공지사항</w:t>
            </w:r>
          </w:p>
          <w:p w14:paraId="5B4CAA6F" w14:textId="77777777" w:rsidR="009B78C2" w:rsidRDefault="009B78C2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마이페이지-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프로필,예매내역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>,회원탈퇴</w:t>
            </w:r>
          </w:p>
          <w:p w14:paraId="27334582" w14:textId="77777777" w:rsidR="009B78C2" w:rsidRDefault="009B78C2" w:rsidP="00405771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아티스트-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개인 페이지-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댓글(사용자와 아티스트 간)</w:t>
            </w:r>
          </w:p>
          <w:p w14:paraId="38F06266" w14:textId="77777777" w:rsidR="009B78C2" w:rsidRPr="005C4941" w:rsidRDefault="009B78C2" w:rsidP="005C4941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72A67" w:rsidRPr="00B23191" w14:paraId="6206AE02" w14:textId="77777777" w:rsidTr="00472A67">
        <w:trPr>
          <w:trHeight w:val="175"/>
        </w:trPr>
        <w:tc>
          <w:tcPr>
            <w:tcW w:w="1256" w:type="dxa"/>
            <w:vMerge/>
          </w:tcPr>
          <w:p w14:paraId="2FFADFF0" w14:textId="77777777" w:rsidR="00472A67" w:rsidRPr="00B23191" w:rsidRDefault="00472A67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4AEBD80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r w:rsidRPr="008A3501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레이아웃 </w:t>
            </w:r>
            <w:proofErr w:type="gramStart"/>
            <w:r w:rsidRPr="008A3501">
              <w:rPr>
                <w:rFonts w:ascii="맑은 고딕" w:eastAsia="맑은 고딕" w:hAnsi="맑은 고딕" w:hint="eastAsia"/>
                <w:b/>
                <w:bCs/>
                <w:szCs w:val="20"/>
              </w:rPr>
              <w:t>구성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1</w:t>
            </w:r>
            <w:r>
              <w:rPr>
                <w:rFonts w:ascii="맑은 고딕" w:eastAsia="맑은 고딕" w:hAnsi="맑은 고딕" w:hint="eastAsia"/>
                <w:szCs w:val="20"/>
              </w:rPr>
              <w:t>분기(스크롤 세로)</w:t>
            </w:r>
          </w:p>
          <w:p w14:paraId="2EA89A90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항공사 테마의 섬으로 여행을 가는 컨셉</w:t>
            </w:r>
          </w:p>
          <w:p w14:paraId="153E4F98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출발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도착 섬에 마우스를 대면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대표곡이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나오도록 한다.</w:t>
            </w:r>
          </w:p>
          <w:p w14:paraId="1280466D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메인페이지에서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상단 바 메뉴 마우스 가져다 대면 메뉴가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한줄만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뜨는 형태로</w:t>
            </w:r>
          </w:p>
          <w:p w14:paraId="5E1A6CA8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14:paraId="36C7578D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proofErr w:type="gramStart"/>
            <w:r w:rsidRPr="009B78C2">
              <w:rPr>
                <w:rFonts w:ascii="맑은 고딕" w:eastAsia="맑은 고딕" w:hAnsi="맑은 고딕" w:hint="eastAsia"/>
                <w:b/>
                <w:bCs/>
                <w:szCs w:val="20"/>
              </w:rPr>
              <w:lastRenderedPageBreak/>
              <w:t>메뉴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main(home</w:t>
            </w:r>
            <w:r>
              <w:rPr>
                <w:rFonts w:ascii="맑은 고딕" w:eastAsia="맑은 고딕" w:hAnsi="맑은 고딕" w:hint="eastAsia"/>
                <w:szCs w:val="20"/>
              </w:rPr>
              <w:t>버튼)</w:t>
            </w:r>
            <w:r>
              <w:rPr>
                <w:rFonts w:ascii="맑은 고딕" w:eastAsia="맑은 고딕" w:hAnsi="맑은 고딕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Cs w:val="20"/>
              </w:rPr>
              <w:t>스케줄,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로그인(마이페이지) 로그인하면 마이페이지로 버튼 변경,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공지사항,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아티스트</w:t>
            </w:r>
          </w:p>
          <w:p w14:paraId="187692FE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14:paraId="17F1DACA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r w:rsidRPr="009B78C2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로그인 </w:t>
            </w:r>
            <w:proofErr w:type="gramStart"/>
            <w:r w:rsidRPr="009B78C2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페이지 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한 페이지로 구성</w:t>
            </w:r>
          </w:p>
          <w:p w14:paraId="346339EC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r w:rsidRPr="009B78C2">
              <w:rPr>
                <w:rFonts w:ascii="맑은 고딕" w:eastAsia="맑은 고딕" w:hAnsi="맑은 고딕" w:hint="eastAsia"/>
                <w:b/>
                <w:bCs/>
                <w:szCs w:val="20"/>
              </w:rPr>
              <w:t>회원가입 페이지</w:t>
            </w:r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I</w:t>
            </w:r>
            <w:r>
              <w:rPr>
                <w:rFonts w:ascii="맑은 고딕" w:eastAsia="맑은 고딕" w:hAnsi="맑은 고딕"/>
                <w:szCs w:val="20"/>
              </w:rPr>
              <w:t xml:space="preserve">D, </w:t>
            </w:r>
            <w:r>
              <w:rPr>
                <w:rFonts w:ascii="맑은 고딕" w:eastAsia="맑은 고딕" w:hAnsi="맑은 고딕" w:hint="eastAsia"/>
                <w:szCs w:val="20"/>
              </w:rPr>
              <w:t>중복체크,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패스워드,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패스워드 확인,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이름,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주소, 핸드폰 번호,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이메일,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생년월일 /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/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필수 정보를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안넣었을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시에 커서 이동</w:t>
            </w:r>
          </w:p>
          <w:p w14:paraId="5DB1D199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14:paraId="09C2C3A3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검색창을 두개로 분리해서 콘서트내에 검색과 만능 검색으로 분리해서 구현</w:t>
            </w:r>
          </w:p>
          <w:p w14:paraId="0FD7EAA8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9B78C2">
              <w:rPr>
                <w:rFonts w:ascii="맑은 고딕" w:eastAsia="맑은 고딕" w:hAnsi="맑은 고딕" w:hint="eastAsia"/>
                <w:b/>
                <w:bCs/>
                <w:szCs w:val="20"/>
              </w:rPr>
              <w:t>메인페이지</w:t>
            </w:r>
            <w:proofErr w:type="spellEnd"/>
            <w:r w:rsidRPr="009B78C2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검색</w:t>
            </w:r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최근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검색어/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강조할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목록 띄우기</w:t>
            </w:r>
          </w:p>
          <w:p w14:paraId="6951E979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14:paraId="0676BAE0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r w:rsidRPr="009B78C2">
              <w:rPr>
                <w:rFonts w:ascii="맑은 고딕" w:eastAsia="맑은 고딕" w:hAnsi="맑은 고딕" w:hint="eastAsia"/>
                <w:b/>
                <w:bCs/>
                <w:szCs w:val="20"/>
              </w:rPr>
              <w:t>목록 페이지</w:t>
            </w:r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달력(</w:t>
            </w:r>
            <w:r>
              <w:rPr>
                <w:rFonts w:ascii="맑은 고딕" w:eastAsia="맑은 고딕" w:hAnsi="맑은 고딕"/>
                <w:szCs w:val="20"/>
              </w:rPr>
              <w:t xml:space="preserve">default) </w:t>
            </w:r>
            <w:r>
              <w:rPr>
                <w:rFonts w:ascii="맑은 고딕" w:eastAsia="맑은 고딕" w:hAnsi="맑은 고딕" w:hint="eastAsia"/>
                <w:szCs w:val="20"/>
              </w:rPr>
              <w:t>월별 콘서트 진행 날짜</w:t>
            </w:r>
            <w:r>
              <w:rPr>
                <w:rFonts w:ascii="맑은 고딕" w:eastAsia="맑은 고딕" w:hAnsi="맑은 고딕"/>
                <w:szCs w:val="20"/>
              </w:rPr>
              <w:t xml:space="preserve"> -&gt;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콤보박스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(새로운 정렬 방식)</w:t>
            </w:r>
          </w:p>
          <w:p w14:paraId="13EBD6C7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날짜별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해당하는 아티스트를 누를 경우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예매 할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수 있는 상세 정보 페이지로 이동</w:t>
            </w:r>
          </w:p>
          <w:p w14:paraId="599B5AFF" w14:textId="77777777" w:rsidR="00472A67" w:rsidRPr="009B78C2" w:rsidRDefault="00472A67" w:rsidP="00F601EC">
            <w:pPr>
              <w:rPr>
                <w:rFonts w:ascii="맑은 고딕" w:eastAsia="맑은 고딕" w:hAnsi="맑은 고딕" w:hint="eastAsia"/>
                <w:szCs w:val="20"/>
              </w:rPr>
            </w:pPr>
          </w:p>
          <w:p w14:paraId="37FEC626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  <w:r w:rsidRPr="00200024">
              <w:rPr>
                <w:rFonts w:ascii="맑은 고딕" w:eastAsia="맑은 고딕" w:hAnsi="맑은 고딕" w:hint="eastAsia"/>
                <w:b/>
                <w:bCs/>
                <w:szCs w:val="20"/>
              </w:rPr>
              <w:t>상세 페이지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가수 소개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각종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이미지 </w:t>
            </w:r>
            <w:r>
              <w:rPr>
                <w:rFonts w:ascii="맑은 고딕" w:eastAsia="맑은 고딕" w:hAnsi="맑은 고딕"/>
                <w:szCs w:val="20"/>
              </w:rPr>
              <w:t>,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일정 </w:t>
            </w:r>
            <w:r>
              <w:rPr>
                <w:rFonts w:ascii="맑은 고딕" w:eastAsia="맑은 고딕" w:hAnsi="맑은 고딕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szCs w:val="20"/>
              </w:rPr>
              <w:t>콘서트에서 부를 노래</w:t>
            </w:r>
          </w:p>
          <w:p w14:paraId="44046DA8" w14:textId="77777777" w:rsidR="00472A67" w:rsidRPr="008A3501" w:rsidRDefault="00472A67" w:rsidP="00F601EC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오른쪽에는 가수 이름,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인원수,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날짜,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가격 </w:t>
            </w:r>
            <w:r>
              <w:rPr>
                <w:rFonts w:ascii="맑은 고딕" w:eastAsia="맑은 고딕" w:hAnsi="맑은 고딕"/>
                <w:szCs w:val="20"/>
              </w:rPr>
              <w:t>,</w:t>
            </w:r>
            <w:proofErr w:type="gramEnd"/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예매하기 버튼으로 구성</w:t>
            </w:r>
          </w:p>
          <w:p w14:paraId="78EF954D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14:paraId="1A3FB1EC" w14:textId="77777777" w:rsidR="00472A67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  <w:p w14:paraId="18996375" w14:textId="77777777" w:rsidR="00472A67" w:rsidRDefault="00472A67" w:rsidP="00405771">
            <w:pPr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예매하기 누르면 좌석 나오고 결제에 대한 </w:t>
            </w:r>
            <w:r>
              <w:rPr>
                <w:rFonts w:ascii="맑은 고딕" w:eastAsia="맑은 고딕" w:hAnsi="맑은 고딕"/>
                <w:bCs/>
                <w:szCs w:val="20"/>
              </w:rPr>
              <w:t xml:space="preserve">info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나오도록 구성 </w:t>
            </w:r>
            <w:proofErr w:type="spellStart"/>
            <w:r>
              <w:rPr>
                <w:rFonts w:ascii="맑은 고딕" w:eastAsia="맑은 고딕" w:hAnsi="맑은 고딕" w:hint="eastAsia"/>
                <w:bCs/>
                <w:szCs w:val="20"/>
              </w:rPr>
              <w:t>및에</w:t>
            </w:r>
            <w:proofErr w:type="spellEnd"/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 최종 결제하기 버튼</w:t>
            </w:r>
          </w:p>
          <w:p w14:paraId="4F89463C" w14:textId="77777777" w:rsidR="00472A67" w:rsidRDefault="00472A67" w:rsidP="00405771">
            <w:pPr>
              <w:rPr>
                <w:rFonts w:ascii="맑은 고딕" w:eastAsia="맑은 고딕" w:hAnsi="맑은 고딕"/>
                <w:bCs/>
                <w:szCs w:val="20"/>
              </w:rPr>
            </w:pPr>
          </w:p>
          <w:p w14:paraId="6058579E" w14:textId="77777777" w:rsidR="00472A67" w:rsidRDefault="00472A67" w:rsidP="00405771">
            <w:pPr>
              <w:rPr>
                <w:rFonts w:ascii="맑은 고딕" w:eastAsia="맑은 고딕" w:hAnsi="맑은 고딕"/>
                <w:bCs/>
                <w:szCs w:val="20"/>
              </w:rPr>
            </w:pPr>
            <w:r w:rsidRPr="00200024">
              <w:rPr>
                <w:rFonts w:ascii="맑은 고딕" w:eastAsia="맑은 고딕" w:hAnsi="맑은 고딕" w:hint="eastAsia"/>
                <w:b/>
                <w:szCs w:val="20"/>
              </w:rPr>
              <w:t xml:space="preserve">결제 </w:t>
            </w:r>
            <w:proofErr w:type="gramStart"/>
            <w:r w:rsidRPr="00200024">
              <w:rPr>
                <w:rFonts w:ascii="맑은 고딕" w:eastAsia="맑은 고딕" w:hAnsi="맑은 고딕" w:hint="eastAsia"/>
                <w:b/>
                <w:szCs w:val="20"/>
              </w:rPr>
              <w:t>페이지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주문자,</w:t>
            </w:r>
            <w:r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연락처,</w:t>
            </w:r>
            <w:r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주소,</w:t>
            </w:r>
            <w:r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콘서트 정보,</w:t>
            </w:r>
            <w:r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날짜,</w:t>
            </w:r>
            <w:r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좌석 </w:t>
            </w:r>
            <w:r>
              <w:rPr>
                <w:rFonts w:ascii="맑은 고딕" w:eastAsia="맑은 고딕" w:hAnsi="맑은 고딕"/>
                <w:bCs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최종 가격(영수증 테마)</w:t>
            </w:r>
          </w:p>
          <w:p w14:paraId="382630D9" w14:textId="77777777" w:rsidR="00472A67" w:rsidRDefault="00472A67" w:rsidP="00405771">
            <w:pPr>
              <w:rPr>
                <w:rFonts w:ascii="맑은 고딕" w:eastAsia="맑은 고딕" w:hAnsi="맑은 고딕"/>
                <w:bCs/>
                <w:szCs w:val="20"/>
              </w:rPr>
            </w:pPr>
          </w:p>
          <w:p w14:paraId="2C2CD69D" w14:textId="0B7310E9" w:rsidR="00472A67" w:rsidRDefault="00472A67" w:rsidP="00405771">
            <w:pPr>
              <w:rPr>
                <w:b/>
                <w:bCs/>
              </w:rPr>
            </w:pPr>
            <w:r w:rsidRPr="00200024">
              <w:rPr>
                <w:rFonts w:ascii="맑은 고딕" w:eastAsia="맑은 고딕" w:hAnsi="맑은 고딕" w:hint="eastAsia"/>
                <w:b/>
                <w:szCs w:val="20"/>
              </w:rPr>
              <w:t>아티스트</w:t>
            </w:r>
            <w:r w:rsidR="00E739E4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proofErr w:type="gramStart"/>
            <w:r w:rsidRPr="00200024">
              <w:rPr>
                <w:rFonts w:ascii="맑은 고딕" w:eastAsia="맑은 고딕" w:hAnsi="맑은 고딕" w:hint="eastAsia"/>
                <w:b/>
                <w:szCs w:val="20"/>
              </w:rPr>
              <w:t>페이지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아티스트 사진 누르면 상세페이지로 이동 </w:t>
            </w:r>
            <w:r>
              <w:rPr>
                <w:b/>
                <w:bCs/>
              </w:rPr>
              <w:t xml:space="preserve">-&gt; </w:t>
            </w:r>
            <w:r>
              <w:rPr>
                <w:rFonts w:hint="eastAsia"/>
                <w:b/>
                <w:bCs/>
              </w:rPr>
              <w:t>댓글 작성 할 수 있는 공간 구현</w:t>
            </w:r>
          </w:p>
          <w:p w14:paraId="12CBA200" w14:textId="29128250" w:rsidR="00472A67" w:rsidRDefault="00472A67" w:rsidP="00405771">
            <w:pPr>
              <w:rPr>
                <w:b/>
                <w:bCs/>
              </w:rPr>
            </w:pPr>
          </w:p>
          <w:p w14:paraId="4F322072" w14:textId="092A544E" w:rsidR="00472A67" w:rsidRPr="00472A67" w:rsidRDefault="00472A67" w:rsidP="00405771">
            <w:pPr>
              <w:rPr>
                <w:rFonts w:hint="eastAsia"/>
              </w:rPr>
            </w:pPr>
            <w:proofErr w:type="gramStart"/>
            <w:r w:rsidRPr="00472A67">
              <w:rPr>
                <w:rFonts w:asciiTheme="majorHAnsi" w:eastAsiaTheme="majorHAnsi" w:hAnsiTheme="majorHAnsi" w:hint="eastAsia"/>
                <w:b/>
                <w:bCs/>
              </w:rPr>
              <w:t>마이페이지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>
              <w:rPr>
                <w:rFonts w:hint="eastAsia"/>
              </w:rPr>
              <w:t>회원가입시 넣었던 정보,</w:t>
            </w:r>
            <w:r>
              <w:t xml:space="preserve"> </w:t>
            </w:r>
            <w:r>
              <w:rPr>
                <w:rFonts w:hint="eastAsia"/>
              </w:rPr>
              <w:t>수정하기,</w:t>
            </w:r>
            <w:r>
              <w:t xml:space="preserve"> </w:t>
            </w:r>
            <w:r>
              <w:rPr>
                <w:rFonts w:hint="eastAsia"/>
              </w:rPr>
              <w:t>탈퇴하기,</w:t>
            </w:r>
            <w:r>
              <w:t xml:space="preserve"> </w:t>
            </w:r>
            <w:r>
              <w:rPr>
                <w:rFonts w:hint="eastAsia"/>
              </w:rPr>
              <w:t>이미지 수정-</w:t>
            </w:r>
            <w:r>
              <w:t>&gt;</w:t>
            </w:r>
            <w:r>
              <w:rPr>
                <w:rFonts w:hint="eastAsia"/>
              </w:rPr>
              <w:t xml:space="preserve"> 탈퇴여부 다시 한번 더 확인</w:t>
            </w:r>
          </w:p>
          <w:p w14:paraId="5483483C" w14:textId="77777777" w:rsidR="00472A67" w:rsidRDefault="00472A67" w:rsidP="00472A67">
            <w:pPr>
              <w:pStyle w:val="af5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</w:t>
            </w:r>
            <w:r>
              <w:rPr>
                <w:rFonts w:ascii="맑은 고딕" w:eastAsia="맑은 고딕" w:hAnsi="맑은 고딕"/>
                <w:szCs w:val="20"/>
              </w:rPr>
              <w:t>D</w:t>
            </w:r>
            <w:r>
              <w:rPr>
                <w:rFonts w:ascii="맑은 고딕" w:eastAsia="맑은 고딕" w:hAnsi="맑은 고딕" w:hint="eastAsia"/>
                <w:szCs w:val="20"/>
              </w:rPr>
              <w:t>를 제외한 모든 정보 수정</w:t>
            </w:r>
          </w:p>
          <w:p w14:paraId="69CE4861" w14:textId="77777777" w:rsidR="00472A67" w:rsidRDefault="00E739E4" w:rsidP="00472A67">
            <w:pPr>
              <w:pStyle w:val="af5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예매 내역 티켓 형태로 구현</w:t>
            </w:r>
          </w:p>
          <w:p w14:paraId="3F0C69F0" w14:textId="77777777" w:rsidR="00E739E4" w:rsidRDefault="00E739E4" w:rsidP="00E739E4">
            <w:pPr>
              <w:rPr>
                <w:rFonts w:ascii="맑은 고딕" w:eastAsia="맑은 고딕" w:hAnsi="맑은 고딕"/>
                <w:szCs w:val="20"/>
              </w:rPr>
            </w:pPr>
          </w:p>
          <w:p w14:paraId="2B131CFF" w14:textId="6E96915E" w:rsidR="00E739E4" w:rsidRPr="00E739E4" w:rsidRDefault="00E739E4" w:rsidP="00E739E4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472A67" w:rsidRPr="00F601EC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472A67" w:rsidRPr="00B23191" w14:paraId="300930AA" w14:textId="77777777" w:rsidTr="00472A67">
        <w:trPr>
          <w:trHeight w:val="82"/>
        </w:trPr>
        <w:tc>
          <w:tcPr>
            <w:tcW w:w="1256" w:type="dxa"/>
            <w:vMerge/>
          </w:tcPr>
          <w:p w14:paraId="354E7571" w14:textId="77777777" w:rsidR="00472A67" w:rsidRPr="00B23191" w:rsidRDefault="00472A67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128FDB8" w14:textId="77777777" w:rsidR="00E739E4" w:rsidRDefault="00E739E4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A7C4DBA" w14:textId="77777777" w:rsidR="00E739E4" w:rsidRDefault="00E739E4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5BE4F9D" w14:textId="24255710" w:rsidR="00E739E4" w:rsidRDefault="00E739E4" w:rsidP="00405771">
            <w:pPr>
              <w:rPr>
                <w:rFonts w:ascii="맑은 고딕" w:eastAsia="맑은 고딕" w:hAnsi="맑은 고딕"/>
                <w:bCs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 xml:space="preserve">일정 </w:t>
            </w:r>
            <w:r>
              <w:rPr>
                <w:rFonts w:ascii="맑은 고딕" w:eastAsia="맑은 고딕" w:hAnsi="맑은 고딕"/>
                <w:b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b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bCs/>
                <w:szCs w:val="20"/>
              </w:rPr>
              <w:t>28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일 스토리보드</w:t>
            </w:r>
          </w:p>
          <w:p w14:paraId="4789B5DD" w14:textId="1955519C" w:rsidR="00E739E4" w:rsidRDefault="00E739E4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6월 </w:t>
            </w:r>
            <w:r>
              <w:rPr>
                <w:rFonts w:ascii="맑은 고딕" w:eastAsia="맑은 고딕" w:hAnsi="맑은 고딕"/>
                <w:b/>
                <w:szCs w:val="20"/>
              </w:rPr>
              <w:t>11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일 1차 발표 </w:t>
            </w:r>
            <w:r>
              <w:rPr>
                <w:rFonts w:ascii="맑은 고딕" w:eastAsia="맑은 고딕" w:hAnsi="맑은 고딕"/>
                <w:b/>
                <w:szCs w:val="20"/>
              </w:rPr>
              <w:t>/6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b/>
                <w:szCs w:val="20"/>
              </w:rPr>
              <w:t>18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일 최종 발표</w:t>
            </w:r>
          </w:p>
          <w:p w14:paraId="79289FDD" w14:textId="15FCB99C" w:rsidR="002139FC" w:rsidRPr="002139FC" w:rsidRDefault="002139FC" w:rsidP="002139FC">
            <w:pPr>
              <w:pStyle w:val="af5"/>
              <w:numPr>
                <w:ilvl w:val="0"/>
                <w:numId w:val="25"/>
              </w:numPr>
              <w:ind w:leftChars="0"/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6월 </w:t>
            </w:r>
            <w:r>
              <w:rPr>
                <w:rFonts w:ascii="맑은 고딕" w:eastAsia="맑은 고딕" w:hAnsi="맑은 고딕"/>
                <w:b/>
                <w:szCs w:val="20"/>
              </w:rPr>
              <w:t>11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일까지 최종적으로 프로젝트 수행</w:t>
            </w:r>
          </w:p>
          <w:p w14:paraId="0EB9DE9D" w14:textId="7FFA1A57" w:rsidR="00E739E4" w:rsidRDefault="00E739E4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5월 </w:t>
            </w:r>
            <w:r>
              <w:rPr>
                <w:rFonts w:ascii="맑은 고딕" w:eastAsia="맑은 고딕" w:hAnsi="맑은 고딕"/>
                <w:b/>
                <w:szCs w:val="20"/>
              </w:rPr>
              <w:t>28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일 까지는 뼈대(</w:t>
            </w:r>
            <w:r>
              <w:rPr>
                <w:rFonts w:ascii="맑은 고딕" w:eastAsia="맑은 고딕" w:hAnsi="맑은 고딕"/>
                <w:b/>
                <w:szCs w:val="20"/>
              </w:rPr>
              <w:t>HTML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을 짜기)</w:t>
            </w:r>
          </w:p>
          <w:p w14:paraId="38D16987" w14:textId="54CA2580" w:rsidR="00E739E4" w:rsidRDefault="00E739E4" w:rsidP="00405771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6A0D87F3" w14:textId="77777777" w:rsidR="00E739E4" w:rsidRDefault="00E739E4" w:rsidP="00405771">
            <w:pPr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 w14:paraId="630EE841" w14:textId="7C3B5971" w:rsidR="00E739E4" w:rsidRPr="00E739E4" w:rsidRDefault="00E739E4" w:rsidP="00E739E4">
            <w:pPr>
              <w:rPr>
                <w:rFonts w:ascii="맑은 고딕" w:eastAsia="맑은 고딕" w:hAnsi="맑은 고딕" w:hint="eastAsia"/>
                <w:bCs/>
                <w:szCs w:val="20"/>
              </w:rPr>
            </w:pPr>
          </w:p>
        </w:tc>
        <w:tc>
          <w:tcPr>
            <w:tcW w:w="1236" w:type="dxa"/>
          </w:tcPr>
          <w:p w14:paraId="4DF0F58E" w14:textId="3A72CFD2" w:rsidR="00472A67" w:rsidRPr="00200024" w:rsidRDefault="00472A67" w:rsidP="00F601EC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 w:rsidR="00472A67" w:rsidRPr="00B23191" w14:paraId="0110A14B" w14:textId="77777777" w:rsidTr="00472A67">
        <w:trPr>
          <w:trHeight w:val="70"/>
        </w:trPr>
        <w:tc>
          <w:tcPr>
            <w:tcW w:w="1256" w:type="dxa"/>
            <w:vMerge/>
          </w:tcPr>
          <w:p w14:paraId="6B9CA8B2" w14:textId="77777777" w:rsidR="00472A67" w:rsidRPr="00B23191" w:rsidRDefault="00472A67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075F2250" w14:textId="4F9BCF51" w:rsidR="00472A67" w:rsidRPr="00F601EC" w:rsidRDefault="00472A67" w:rsidP="00F601EC">
            <w:pPr>
              <w:rPr>
                <w:rFonts w:ascii="맑은 고딕" w:eastAsia="맑은 고딕" w:hAnsi="맑은 고딕" w:hint="eastAsia"/>
                <w:szCs w:val="20"/>
              </w:rPr>
            </w:pPr>
          </w:p>
        </w:tc>
        <w:tc>
          <w:tcPr>
            <w:tcW w:w="1236" w:type="dxa"/>
          </w:tcPr>
          <w:p w14:paraId="67B40AD6" w14:textId="77777777" w:rsidR="00472A67" w:rsidRPr="005C4941" w:rsidRDefault="00472A67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D5D69" w14:textId="77777777" w:rsidR="000A6E4C" w:rsidRDefault="000A6E4C">
      <w:r>
        <w:separator/>
      </w:r>
    </w:p>
  </w:endnote>
  <w:endnote w:type="continuationSeparator" w:id="0">
    <w:p w14:paraId="05F92E4A" w14:textId="77777777" w:rsidR="000A6E4C" w:rsidRDefault="000A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BF88" w14:textId="77777777" w:rsidR="000A6E4C" w:rsidRDefault="000A6E4C">
      <w:r>
        <w:separator/>
      </w:r>
    </w:p>
  </w:footnote>
  <w:footnote w:type="continuationSeparator" w:id="0">
    <w:p w14:paraId="242CC588" w14:textId="77777777" w:rsidR="000A6E4C" w:rsidRDefault="000A6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7802261F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C31A74">
            <w:rPr>
              <w:rFonts w:ascii="Lucida Console" w:eastAsia="돋움" w:hAnsi="Lucida Console" w:hint="eastAsia"/>
              <w:noProof/>
            </w:rPr>
            <w:t>2021</w:t>
          </w:r>
          <w:r w:rsidR="00C31A74">
            <w:rPr>
              <w:rFonts w:ascii="Lucida Console" w:eastAsia="돋움" w:hAnsi="Lucida Console" w:hint="eastAsia"/>
              <w:noProof/>
            </w:rPr>
            <w:t>년</w:t>
          </w:r>
          <w:r w:rsidR="00C31A74">
            <w:rPr>
              <w:rFonts w:ascii="Lucida Console" w:eastAsia="돋움" w:hAnsi="Lucida Console" w:hint="eastAsia"/>
              <w:noProof/>
            </w:rPr>
            <w:t xml:space="preserve"> 5</w:t>
          </w:r>
          <w:r w:rsidR="00C31A74">
            <w:rPr>
              <w:rFonts w:ascii="Lucida Console" w:eastAsia="돋움" w:hAnsi="Lucida Console" w:hint="eastAsia"/>
              <w:noProof/>
            </w:rPr>
            <w:t>월</w:t>
          </w:r>
          <w:r w:rsidR="00C31A74">
            <w:rPr>
              <w:rFonts w:ascii="Lucida Console" w:eastAsia="돋움" w:hAnsi="Lucida Console" w:hint="eastAsia"/>
              <w:noProof/>
            </w:rPr>
            <w:t xml:space="preserve"> 17</w:t>
          </w:r>
          <w:r w:rsidR="00C31A74">
            <w:rPr>
              <w:rFonts w:ascii="Lucida Console" w:eastAsia="돋움" w:hAnsi="Lucida Console" w:hint="eastAsia"/>
              <w:noProof/>
            </w:rPr>
            <w:t>일</w:t>
          </w:r>
          <w:r w:rsidR="00C31A74">
            <w:rPr>
              <w:rFonts w:ascii="Lucida Console" w:eastAsia="돋움" w:hAnsi="Lucida Console" w:hint="eastAsia"/>
              <w:noProof/>
            </w:rPr>
            <w:t xml:space="preserve"> 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0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1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2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8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1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3"/>
  </w:num>
  <w:num w:numId="3">
    <w:abstractNumId w:val="4"/>
  </w:num>
  <w:num w:numId="4">
    <w:abstractNumId w:val="13"/>
  </w:num>
  <w:num w:numId="5">
    <w:abstractNumId w:val="9"/>
  </w:num>
  <w:num w:numId="6">
    <w:abstractNumId w:val="14"/>
  </w:num>
  <w:num w:numId="7">
    <w:abstractNumId w:val="17"/>
  </w:num>
  <w:num w:numId="8">
    <w:abstractNumId w:val="18"/>
  </w:num>
  <w:num w:numId="9">
    <w:abstractNumId w:val="10"/>
  </w:num>
  <w:num w:numId="10">
    <w:abstractNumId w:val="16"/>
  </w:num>
  <w:num w:numId="11">
    <w:abstractNumId w:val="0"/>
  </w:num>
  <w:num w:numId="12">
    <w:abstractNumId w:val="2"/>
  </w:num>
  <w:num w:numId="13">
    <w:abstractNumId w:val="12"/>
  </w:num>
  <w:num w:numId="14">
    <w:abstractNumId w:val="7"/>
  </w:num>
  <w:num w:numId="15">
    <w:abstractNumId w:val="6"/>
  </w:num>
  <w:num w:numId="16">
    <w:abstractNumId w:val="20"/>
  </w:num>
  <w:num w:numId="17">
    <w:abstractNumId w:val="11"/>
  </w:num>
  <w:num w:numId="18">
    <w:abstractNumId w:val="3"/>
  </w:num>
  <w:num w:numId="19">
    <w:abstractNumId w:val="24"/>
  </w:num>
  <w:num w:numId="20">
    <w:abstractNumId w:val="19"/>
  </w:num>
  <w:num w:numId="21">
    <w:abstractNumId w:val="1"/>
  </w:num>
  <w:num w:numId="22">
    <w:abstractNumId w:val="5"/>
  </w:num>
  <w:num w:numId="23">
    <w:abstractNumId w:val="21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E368A"/>
    <w:rsid w:val="000E40BD"/>
    <w:rsid w:val="000F0976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51657"/>
    <w:rsid w:val="001552E7"/>
    <w:rsid w:val="00156658"/>
    <w:rsid w:val="00161718"/>
    <w:rsid w:val="0016407D"/>
    <w:rsid w:val="00170A6E"/>
    <w:rsid w:val="00171116"/>
    <w:rsid w:val="00171B7C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B690B"/>
    <w:rsid w:val="003B6B69"/>
    <w:rsid w:val="003C05E2"/>
    <w:rsid w:val="003D330F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DC1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33DC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60003F"/>
    <w:rsid w:val="006005D5"/>
    <w:rsid w:val="006070FD"/>
    <w:rsid w:val="00610A7F"/>
    <w:rsid w:val="00611195"/>
    <w:rsid w:val="00617818"/>
    <w:rsid w:val="00622C31"/>
    <w:rsid w:val="00637423"/>
    <w:rsid w:val="006417D1"/>
    <w:rsid w:val="00651783"/>
    <w:rsid w:val="006527B8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7574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D102C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31BB6"/>
    <w:rsid w:val="00940707"/>
    <w:rsid w:val="0095134D"/>
    <w:rsid w:val="00954605"/>
    <w:rsid w:val="00956CB7"/>
    <w:rsid w:val="00972DC2"/>
    <w:rsid w:val="0097488C"/>
    <w:rsid w:val="009A08BE"/>
    <w:rsid w:val="009A1C33"/>
    <w:rsid w:val="009A37F0"/>
    <w:rsid w:val="009A52CE"/>
    <w:rsid w:val="009A61D3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31561"/>
    <w:rsid w:val="00A31784"/>
    <w:rsid w:val="00A34855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2E13"/>
    <w:rsid w:val="00C45776"/>
    <w:rsid w:val="00C47055"/>
    <w:rsid w:val="00C5205A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E00767"/>
    <w:rsid w:val="00E02EB6"/>
    <w:rsid w:val="00E0354C"/>
    <w:rsid w:val="00E04370"/>
    <w:rsid w:val="00E04734"/>
    <w:rsid w:val="00E165AC"/>
    <w:rsid w:val="00E203D2"/>
    <w:rsid w:val="00E21047"/>
    <w:rsid w:val="00E26204"/>
    <w:rsid w:val="00E33505"/>
    <w:rsid w:val="00E35B17"/>
    <w:rsid w:val="00E44EE8"/>
    <w:rsid w:val="00E45D0F"/>
    <w:rsid w:val="00E46AEB"/>
    <w:rsid w:val="00E5272E"/>
    <w:rsid w:val="00E612CB"/>
    <w:rsid w:val="00E739E4"/>
    <w:rsid w:val="00E77D66"/>
    <w:rsid w:val="00E82AC9"/>
    <w:rsid w:val="00E8402B"/>
    <w:rsid w:val="00E91F8F"/>
    <w:rsid w:val="00EA3E81"/>
    <w:rsid w:val="00EB0A3A"/>
    <w:rsid w:val="00EB64B4"/>
    <w:rsid w:val="00EE7D35"/>
    <w:rsid w:val="00F14FD7"/>
    <w:rsid w:val="00F15169"/>
    <w:rsid w:val="00F1668C"/>
    <w:rsid w:val="00F21CAF"/>
    <w:rsid w:val="00F37718"/>
    <w:rsid w:val="00F46691"/>
    <w:rsid w:val="00F528C8"/>
    <w:rsid w:val="00F53878"/>
    <w:rsid w:val="00F55D29"/>
    <w:rsid w:val="00F569BD"/>
    <w:rsid w:val="00F601EC"/>
    <w:rsid w:val="00F75870"/>
    <w:rsid w:val="00F809FE"/>
    <w:rsid w:val="00F8223F"/>
    <w:rsid w:val="00F8463C"/>
    <w:rsid w:val="00F862DE"/>
    <w:rsid w:val="00FA4833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2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2</cp:revision>
  <cp:lastPrinted>2010-04-28T02:48:00Z</cp:lastPrinted>
  <dcterms:created xsi:type="dcterms:W3CDTF">2021-05-17T08:50:00Z</dcterms:created>
  <dcterms:modified xsi:type="dcterms:W3CDTF">2021-05-17T08:50:00Z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