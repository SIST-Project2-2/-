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23B9DECA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 w:rsidR="00E8073B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B42438">
              <w:rPr>
                <w:rFonts w:ascii="맑은 고딕" w:eastAsia="맑은 고딕" w:hAnsi="맑은 고딕"/>
                <w:szCs w:val="20"/>
              </w:rPr>
              <w:t>1</w:t>
            </w:r>
            <w:r w:rsidR="00DF24CF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474EB777" w14:textId="01F671D6" w:rsidR="00DF24CF" w:rsidRDefault="00DE7BA0" w:rsidP="00C542A2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62414D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DF24CF">
              <w:rPr>
                <w:rFonts w:ascii="맑은 고딕" w:eastAsia="맑은 고딕" w:hAnsi="맑은 고딕" w:hint="eastAsia"/>
                <w:szCs w:val="20"/>
              </w:rPr>
              <w:t>오전 회의</w:t>
            </w:r>
          </w:p>
          <w:p w14:paraId="3CDF78CA" w14:textId="2CA4BF61" w:rsidR="00C542A2" w:rsidRDefault="0062414D" w:rsidP="00C542A2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팀원 의견</w:t>
            </w:r>
          </w:p>
          <w:p w14:paraId="55DB6B85" w14:textId="201463A9" w:rsidR="00A276B2" w:rsidRDefault="00AA7CF0" w:rsidP="00AA7CF0">
            <w:pPr>
              <w:ind w:left="4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닉네임 중복 추가</w:t>
            </w:r>
          </w:p>
          <w:p w14:paraId="30D4DD2E" w14:textId="5E4FE1BE" w:rsidR="00B7406F" w:rsidRPr="009377CE" w:rsidRDefault="00B7406F" w:rsidP="00B7406F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</w:p>
          <w:p w14:paraId="69745E20" w14:textId="3575945D" w:rsidR="00C542A2" w:rsidRPr="00B42438" w:rsidRDefault="00B42438" w:rsidP="00B42438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오늘의 목표</w:t>
            </w:r>
          </w:p>
          <w:p w14:paraId="03265EDA" w14:textId="4CC4F996" w:rsidR="0029586C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7406F">
              <w:rPr>
                <w:rFonts w:ascii="맑은 고딕" w:eastAsia="맑은 고딕" w:hAnsi="맑은 고딕" w:hint="eastAsia"/>
                <w:szCs w:val="20"/>
              </w:rPr>
              <w:t>강의 복습</w:t>
            </w:r>
          </w:p>
          <w:p w14:paraId="7CA0CC4B" w14:textId="01324A79" w:rsid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창민: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7406F">
              <w:rPr>
                <w:rFonts w:ascii="맑은 고딕" w:eastAsia="맑은 고딕" w:hAnsi="맑은 고딕" w:hint="eastAsia"/>
                <w:szCs w:val="20"/>
              </w:rPr>
              <w:t>자동로그인</w:t>
            </w:r>
            <w:r w:rsidR="00AA7CF0">
              <w:rPr>
                <w:rFonts w:ascii="맑은 고딕" w:eastAsia="맑은 고딕" w:hAnsi="맑은 고딕" w:hint="eastAsia"/>
                <w:szCs w:val="20"/>
              </w:rPr>
              <w:t xml:space="preserve"> 헤더 이용해서 완료 </w:t>
            </w:r>
            <w:r w:rsidR="00AA7CF0">
              <w:rPr>
                <w:rFonts w:ascii="맑은 고딕" w:eastAsia="맑은 고딕" w:hAnsi="맑은 고딕"/>
                <w:szCs w:val="20"/>
              </w:rPr>
              <w:t xml:space="preserve">DB </w:t>
            </w:r>
            <w:r w:rsidR="00AA7CF0">
              <w:rPr>
                <w:rFonts w:ascii="맑은 고딕" w:eastAsia="맑은 고딕" w:hAnsi="맑은 고딕" w:hint="eastAsia"/>
                <w:szCs w:val="20"/>
              </w:rPr>
              <w:t>비밀번호를 암호화 완료,</w:t>
            </w:r>
            <w:r w:rsidR="00AA7CF0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A7CF0">
              <w:rPr>
                <w:rFonts w:ascii="맑은 고딕" w:eastAsia="맑은 고딕" w:hAnsi="맑은 고딕" w:hint="eastAsia"/>
                <w:szCs w:val="20"/>
              </w:rPr>
              <w:t>임시비밀번호 발급하는 부분 예정,</w:t>
            </w:r>
            <w:r w:rsidR="00AA7CF0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A7CF0">
              <w:rPr>
                <w:rFonts w:ascii="맑은 고딕" w:eastAsia="맑은 고딕" w:hAnsi="맑은 고딕" w:hint="eastAsia"/>
                <w:szCs w:val="20"/>
              </w:rPr>
              <w:t>오류나는 페이지 에러페이지로 이동</w:t>
            </w:r>
          </w:p>
          <w:p w14:paraId="2E0A4556" w14:textId="41430F4C" w:rsid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동성: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A7CF0">
              <w:rPr>
                <w:rFonts w:ascii="맑은 고딕" w:eastAsia="맑은 고딕" w:hAnsi="맑은 고딕" w:hint="eastAsia"/>
                <w:szCs w:val="20"/>
              </w:rPr>
              <w:t>텍스트 편집기</w:t>
            </w:r>
          </w:p>
          <w:p w14:paraId="357F678C" w14:textId="31F2AE2D" w:rsid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준수: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7406F">
              <w:rPr>
                <w:rFonts w:ascii="맑은 고딕" w:eastAsia="맑은 고딕" w:hAnsi="맑은 고딕" w:hint="eastAsia"/>
                <w:szCs w:val="20"/>
              </w:rPr>
              <w:t>회원가입 마무리</w:t>
            </w:r>
          </w:p>
          <w:p w14:paraId="64C0D887" w14:textId="6AF4CF65" w:rsidR="00EB7FF2" w:rsidRP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지원: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7406F">
              <w:rPr>
                <w:rFonts w:ascii="맑은 고딕" w:eastAsia="맑은 고딕" w:hAnsi="맑은 고딕" w:hint="eastAsia"/>
                <w:szCs w:val="20"/>
              </w:rPr>
              <w:t>아티스트 관리 목록,</w:t>
            </w:r>
            <w:r w:rsidR="00B7406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B7406F">
              <w:rPr>
                <w:rFonts w:ascii="맑은 고딕" w:eastAsia="맑은 고딕" w:hAnsi="맑은 고딕" w:hint="eastAsia"/>
                <w:szCs w:val="20"/>
              </w:rPr>
              <w:t>회원 목록 정렬</w:t>
            </w:r>
          </w:p>
          <w:p w14:paraId="5E562FF8" w14:textId="77777777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28C8DF7A" w14:textId="0BC209E8" w:rsidR="00FB18B6" w:rsidRPr="00E8073B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F24CF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5FD3E4A" w14:textId="029FCE83" w:rsidR="00DF24CF" w:rsidRDefault="00DF24CF" w:rsidP="00DF24CF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</w:t>
            </w:r>
            <w:r>
              <w:rPr>
                <w:rFonts w:ascii="맑은 고딕" w:eastAsia="맑은 고딕" w:hAnsi="맑은 고딕" w:hint="eastAsia"/>
                <w:szCs w:val="20"/>
              </w:rPr>
              <w:t>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회의</w:t>
            </w:r>
          </w:p>
          <w:p w14:paraId="47C22871" w14:textId="77777777" w:rsidR="00DF24CF" w:rsidRDefault="00DF24CF" w:rsidP="00DF24CF">
            <w:pPr>
              <w:pStyle w:val="af5"/>
              <w:ind w:leftChars="0" w:left="760"/>
              <w:rPr>
                <w:rFonts w:ascii="맑은 고딕" w:eastAsia="맑은 고딕" w:hAnsi="맑은 고딕" w:hint="eastAsia"/>
                <w:szCs w:val="20"/>
              </w:rPr>
            </w:pPr>
          </w:p>
          <w:p w14:paraId="4F4B5F32" w14:textId="7E96615F" w:rsidR="00DF24CF" w:rsidRDefault="00DF24CF" w:rsidP="00DF24CF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팀원 의견</w:t>
            </w:r>
          </w:p>
          <w:p w14:paraId="49A3DC35" w14:textId="77777777" w:rsidR="00DF24CF" w:rsidRPr="00DF24CF" w:rsidRDefault="00DF24CF" w:rsidP="00DF24CF">
            <w:pPr>
              <w:pStyle w:val="af5"/>
              <w:rPr>
                <w:rFonts w:ascii="맑은 고딕" w:eastAsia="맑은 고딕" w:hAnsi="맑은 고딕" w:hint="eastAsia"/>
                <w:szCs w:val="20"/>
              </w:rPr>
            </w:pPr>
          </w:p>
          <w:p w14:paraId="6A22870D" w14:textId="77777777" w:rsidR="00DF24CF" w:rsidRDefault="00DF24CF" w:rsidP="00DF24CF">
            <w:pPr>
              <w:pStyle w:val="af5"/>
              <w:ind w:leftChars="0" w:left="760"/>
              <w:rPr>
                <w:rFonts w:ascii="맑은 고딕" w:eastAsia="맑은 고딕" w:hAnsi="맑은 고딕" w:hint="eastAsia"/>
                <w:szCs w:val="20"/>
              </w:rPr>
            </w:pPr>
          </w:p>
          <w:p w14:paraId="5247B58B" w14:textId="77777777" w:rsidR="00DF24CF" w:rsidRPr="00B42438" w:rsidRDefault="00DF24CF" w:rsidP="00DF24CF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오늘의 목표</w:t>
            </w:r>
          </w:p>
          <w:p w14:paraId="240C80DF" w14:textId="1F100F00" w:rsidR="00DF24CF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(불참)</w:t>
            </w:r>
          </w:p>
          <w:p w14:paraId="0EB8A9A8" w14:textId="66DE9499" w:rsidR="00DF24CF" w:rsidRDefault="00DF24CF" w:rsidP="00DF24C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창민: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임시비밀번호 변경 </w:t>
            </w:r>
            <w:r w:rsidR="007872F7">
              <w:rPr>
                <w:rFonts w:ascii="맑은 고딕" w:eastAsia="맑은 고딕" w:hAnsi="맑은 고딕" w:hint="eastAsia"/>
                <w:szCs w:val="20"/>
              </w:rPr>
              <w:t>거의 완료</w:t>
            </w:r>
          </w:p>
          <w:p w14:paraId="5D513FD0" w14:textId="045A4394" w:rsidR="00DF24CF" w:rsidRDefault="00DF24CF" w:rsidP="00DF24C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동성: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7872F7">
              <w:rPr>
                <w:rFonts w:ascii="맑은 고딕" w:eastAsia="맑은 고딕" w:hAnsi="맑은 고딕" w:hint="eastAsia"/>
                <w:szCs w:val="20"/>
              </w:rPr>
              <w:t>임시파일,</w:t>
            </w:r>
            <w:r w:rsidR="007872F7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7872F7">
              <w:rPr>
                <w:rFonts w:ascii="맑은 고딕" w:eastAsia="맑은 고딕" w:hAnsi="맑은 고딕" w:hint="eastAsia"/>
                <w:szCs w:val="20"/>
              </w:rPr>
              <w:t>파일 업로드 완료</w:t>
            </w:r>
          </w:p>
          <w:p w14:paraId="1109E7BB" w14:textId="3948ADE3" w:rsidR="00DF24CF" w:rsidRDefault="00DF24CF" w:rsidP="00DF24C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준수: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7872F7">
              <w:rPr>
                <w:rFonts w:ascii="맑은 고딕" w:eastAsia="맑은 고딕" w:hAnsi="맑은 고딕" w:hint="eastAsia"/>
                <w:szCs w:val="20"/>
              </w:rPr>
              <w:t>회원가입 유효성 검사 완료</w:t>
            </w:r>
          </w:p>
          <w:p w14:paraId="117DBB83" w14:textId="77777777" w:rsidR="00DF24CF" w:rsidRPr="00DF24CF" w:rsidRDefault="00DF24CF" w:rsidP="00DF24CF">
            <w:pPr>
              <w:rPr>
                <w:rFonts w:ascii="맑은 고딕" w:eastAsia="맑은 고딕" w:hAnsi="맑은 고딕" w:hint="eastAsia"/>
                <w:szCs w:val="20"/>
              </w:rPr>
            </w:pPr>
            <w:r w:rsidRPr="00DF24CF">
              <w:rPr>
                <w:rFonts w:ascii="맑은 고딕" w:eastAsia="맑은 고딕" w:hAnsi="맑은 고딕" w:hint="eastAsia"/>
                <w:szCs w:val="20"/>
              </w:rPr>
              <w:t>지원:</w:t>
            </w:r>
            <w:r w:rsidRPr="00DF24CF">
              <w:rPr>
                <w:rFonts w:ascii="맑은 고딕" w:eastAsia="맑은 고딕" w:hAnsi="맑은 고딕"/>
                <w:szCs w:val="20"/>
              </w:rPr>
              <w:t xml:space="preserve"> Content </w:t>
            </w:r>
            <w:proofErr w:type="spellStart"/>
            <w:r w:rsidRPr="00DF24CF">
              <w:rPr>
                <w:rFonts w:ascii="맑은 고딕" w:eastAsia="맑은 고딕" w:hAnsi="맑은 고딕" w:hint="eastAsia"/>
                <w:szCs w:val="20"/>
              </w:rPr>
              <w:t>개행</w:t>
            </w:r>
            <w:proofErr w:type="spellEnd"/>
            <w:r w:rsidRPr="00DF24CF">
              <w:rPr>
                <w:rFonts w:ascii="맑은 고딕" w:eastAsia="맑은 고딕" w:hAnsi="맑은 고딕" w:hint="eastAsia"/>
                <w:szCs w:val="20"/>
              </w:rPr>
              <w:t xml:space="preserve"> &lt;</w:t>
            </w:r>
            <w:proofErr w:type="spellStart"/>
            <w:r w:rsidRPr="00DF24CF">
              <w:rPr>
                <w:rFonts w:ascii="맑은 고딕" w:eastAsia="맑은 고딕" w:hAnsi="맑은 고딕"/>
                <w:szCs w:val="20"/>
              </w:rPr>
              <w:t>br</w:t>
            </w:r>
            <w:proofErr w:type="spellEnd"/>
            <w:r w:rsidRPr="00DF24CF">
              <w:rPr>
                <w:rFonts w:ascii="맑은 고딕" w:eastAsia="맑은 고딕" w:hAnsi="맑은 고딕"/>
                <w:szCs w:val="20"/>
              </w:rPr>
              <w:t>&gt;</w:t>
            </w:r>
            <w:r w:rsidRPr="00DF24CF">
              <w:rPr>
                <w:rFonts w:ascii="맑은 고딕" w:eastAsia="맑은 고딕" w:hAnsi="맑은 고딕" w:hint="eastAsia"/>
                <w:szCs w:val="20"/>
              </w:rPr>
              <w:t xml:space="preserve">로 변경 </w:t>
            </w:r>
            <w:r w:rsidRPr="00DF24CF">
              <w:rPr>
                <w:rFonts w:ascii="맑은 고딕" w:eastAsia="맑은 고딕" w:hAnsi="맑은 고딕"/>
                <w:szCs w:val="20"/>
              </w:rPr>
              <w:t>(VO</w:t>
            </w:r>
            <w:r w:rsidRPr="00DF24CF">
              <w:rPr>
                <w:rFonts w:ascii="맑은 고딕" w:eastAsia="맑은 고딕" w:hAnsi="맑은 고딕" w:hint="eastAsia"/>
                <w:szCs w:val="20"/>
              </w:rPr>
              <w:t xml:space="preserve">에서 말고 </w:t>
            </w:r>
            <w:r w:rsidRPr="00DF24CF">
              <w:rPr>
                <w:rFonts w:ascii="맑은 고딕" w:eastAsia="맑은 고딕" w:hAnsi="맑은 고딕"/>
                <w:szCs w:val="20"/>
              </w:rPr>
              <w:t>DAO</w:t>
            </w:r>
            <w:r w:rsidRPr="00DF24CF">
              <w:rPr>
                <w:rFonts w:ascii="맑은 고딕" w:eastAsia="맑은 고딕" w:hAnsi="맑은 고딕" w:hint="eastAsia"/>
                <w:szCs w:val="20"/>
              </w:rPr>
              <w:t>에서 변경)</w:t>
            </w:r>
          </w:p>
          <w:p w14:paraId="440BAA41" w14:textId="1F8F4C16" w:rsidR="00DF24CF" w:rsidRPr="00EB7FF2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  <w:p w14:paraId="0E8F57BB" w14:textId="77777777" w:rsidR="00DF24CF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F24CF" w:rsidRPr="00DE7BA0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F24CF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F0C69F0" w14:textId="77777777" w:rsidR="00DF24CF" w:rsidRPr="00DE7BA0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DF24CF" w:rsidRPr="00E739E4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FE86" w14:textId="77777777" w:rsidR="001670BE" w:rsidRDefault="001670BE">
      <w:r>
        <w:separator/>
      </w:r>
    </w:p>
  </w:endnote>
  <w:endnote w:type="continuationSeparator" w:id="0">
    <w:p w14:paraId="3FFCE651" w14:textId="77777777" w:rsidR="001670BE" w:rsidRDefault="00167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DE473" w14:textId="77777777" w:rsidR="001670BE" w:rsidRDefault="001670BE">
      <w:r>
        <w:separator/>
      </w:r>
    </w:p>
  </w:footnote>
  <w:footnote w:type="continuationSeparator" w:id="0">
    <w:p w14:paraId="40E173BC" w14:textId="77777777" w:rsidR="001670BE" w:rsidRDefault="00167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582E2A3F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DF24CF">
            <w:rPr>
              <w:rFonts w:ascii="Lucida Console" w:eastAsia="돋움" w:hAnsi="Lucida Console" w:hint="eastAsia"/>
              <w:noProof/>
            </w:rPr>
            <w:t>2021</w:t>
          </w:r>
          <w:r w:rsidR="00DF24CF">
            <w:rPr>
              <w:rFonts w:ascii="Lucida Console" w:eastAsia="돋움" w:hAnsi="Lucida Console" w:hint="eastAsia"/>
              <w:noProof/>
            </w:rPr>
            <w:t>년</w:t>
          </w:r>
          <w:r w:rsidR="00DF24CF">
            <w:rPr>
              <w:rFonts w:ascii="Lucida Console" w:eastAsia="돋움" w:hAnsi="Lucida Console" w:hint="eastAsia"/>
              <w:noProof/>
            </w:rPr>
            <w:t xml:space="preserve"> 6</w:t>
          </w:r>
          <w:r w:rsidR="00DF24CF">
            <w:rPr>
              <w:rFonts w:ascii="Lucida Console" w:eastAsia="돋움" w:hAnsi="Lucida Console" w:hint="eastAsia"/>
              <w:noProof/>
            </w:rPr>
            <w:t>월</w:t>
          </w:r>
          <w:r w:rsidR="00DF24CF">
            <w:rPr>
              <w:rFonts w:ascii="Lucida Console" w:eastAsia="돋움" w:hAnsi="Lucida Console" w:hint="eastAsia"/>
              <w:noProof/>
            </w:rPr>
            <w:t xml:space="preserve"> 16</w:t>
          </w:r>
          <w:r w:rsidR="00DF24CF">
            <w:rPr>
              <w:rFonts w:ascii="Lucida Console" w:eastAsia="돋움" w:hAnsi="Lucida Console" w:hint="eastAsia"/>
              <w:noProof/>
            </w:rPr>
            <w:t>일</w:t>
          </w:r>
          <w:r w:rsidR="00DF24CF">
            <w:rPr>
              <w:rFonts w:ascii="Lucida Console" w:eastAsia="돋움" w:hAnsi="Lucida Console" w:hint="eastAsia"/>
              <w:noProof/>
            </w:rPr>
            <w:t xml:space="preserve"> </w:t>
          </w:r>
          <w:r w:rsidR="00DF24CF">
            <w:rPr>
              <w:rFonts w:ascii="Lucida Console" w:eastAsia="돋움" w:hAnsi="Lucida Console" w:hint="eastAsia"/>
              <w:noProof/>
            </w:rPr>
            <w:t>오후</w:t>
          </w:r>
          <w:r w:rsidR="00DF24CF">
            <w:rPr>
              <w:rFonts w:ascii="Lucida Console" w:eastAsia="돋움" w:hAnsi="Lucida Console" w:hint="eastAsia"/>
              <w:noProof/>
            </w:rPr>
            <w:t xml:space="preserve"> 5</w:t>
          </w:r>
          <w:r w:rsidR="00DF24CF">
            <w:rPr>
              <w:rFonts w:ascii="Lucida Console" w:eastAsia="돋움" w:hAnsi="Lucida Console" w:hint="eastAsia"/>
              <w:noProof/>
            </w:rPr>
            <w:t>시</w:t>
          </w:r>
          <w:r w:rsidR="00DF24CF">
            <w:rPr>
              <w:rFonts w:ascii="Lucida Console" w:eastAsia="돋움" w:hAnsi="Lucida Console" w:hint="eastAsia"/>
              <w:noProof/>
            </w:rPr>
            <w:t xml:space="preserve"> 34</w:t>
          </w:r>
          <w:r w:rsidR="00DF24CF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A3803"/>
    <w:multiLevelType w:val="hybridMultilevel"/>
    <w:tmpl w:val="6CCC622A"/>
    <w:lvl w:ilvl="0" w:tplc="0D4441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C2C75DC"/>
    <w:multiLevelType w:val="hybridMultilevel"/>
    <w:tmpl w:val="CDCCBBBE"/>
    <w:lvl w:ilvl="0" w:tplc="2AB489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1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6" w15:restartNumberingAfterBreak="0">
    <w:nsid w:val="39970A18"/>
    <w:multiLevelType w:val="hybridMultilevel"/>
    <w:tmpl w:val="93D03322"/>
    <w:lvl w:ilvl="0" w:tplc="61C67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8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5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8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9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1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3"/>
  </w:num>
  <w:num w:numId="3">
    <w:abstractNumId w:val="4"/>
  </w:num>
  <w:num w:numId="4">
    <w:abstractNumId w:val="19"/>
  </w:num>
  <w:num w:numId="5">
    <w:abstractNumId w:val="14"/>
  </w:num>
  <w:num w:numId="6">
    <w:abstractNumId w:val="22"/>
  </w:num>
  <w:num w:numId="7">
    <w:abstractNumId w:val="27"/>
  </w:num>
  <w:num w:numId="8">
    <w:abstractNumId w:val="28"/>
  </w:num>
  <w:num w:numId="9">
    <w:abstractNumId w:val="15"/>
  </w:num>
  <w:num w:numId="10">
    <w:abstractNumId w:val="24"/>
  </w:num>
  <w:num w:numId="11">
    <w:abstractNumId w:val="0"/>
  </w:num>
  <w:num w:numId="12">
    <w:abstractNumId w:val="2"/>
  </w:num>
  <w:num w:numId="13">
    <w:abstractNumId w:val="18"/>
  </w:num>
  <w:num w:numId="14">
    <w:abstractNumId w:val="10"/>
  </w:num>
  <w:num w:numId="15">
    <w:abstractNumId w:val="8"/>
  </w:num>
  <w:num w:numId="16">
    <w:abstractNumId w:val="30"/>
  </w:num>
  <w:num w:numId="17">
    <w:abstractNumId w:val="17"/>
  </w:num>
  <w:num w:numId="18">
    <w:abstractNumId w:val="3"/>
  </w:num>
  <w:num w:numId="19">
    <w:abstractNumId w:val="34"/>
  </w:num>
  <w:num w:numId="20">
    <w:abstractNumId w:val="29"/>
  </w:num>
  <w:num w:numId="21">
    <w:abstractNumId w:val="1"/>
  </w:num>
  <w:num w:numId="22">
    <w:abstractNumId w:val="7"/>
  </w:num>
  <w:num w:numId="23">
    <w:abstractNumId w:val="31"/>
  </w:num>
  <w:num w:numId="24">
    <w:abstractNumId w:val="23"/>
  </w:num>
  <w:num w:numId="25">
    <w:abstractNumId w:val="32"/>
  </w:num>
  <w:num w:numId="26">
    <w:abstractNumId w:val="21"/>
  </w:num>
  <w:num w:numId="27">
    <w:abstractNumId w:val="13"/>
  </w:num>
  <w:num w:numId="28">
    <w:abstractNumId w:val="26"/>
  </w:num>
  <w:num w:numId="29">
    <w:abstractNumId w:val="20"/>
  </w:num>
  <w:num w:numId="30">
    <w:abstractNumId w:val="12"/>
  </w:num>
  <w:num w:numId="31">
    <w:abstractNumId w:val="25"/>
  </w:num>
  <w:num w:numId="32">
    <w:abstractNumId w:val="6"/>
  </w:num>
  <w:num w:numId="33">
    <w:abstractNumId w:val="5"/>
  </w:num>
  <w:num w:numId="34">
    <w:abstractNumId w:val="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0E49"/>
    <w:rsid w:val="00013220"/>
    <w:rsid w:val="000176E1"/>
    <w:rsid w:val="00020F51"/>
    <w:rsid w:val="00031F7C"/>
    <w:rsid w:val="000467F2"/>
    <w:rsid w:val="00050283"/>
    <w:rsid w:val="000728EC"/>
    <w:rsid w:val="00075357"/>
    <w:rsid w:val="00077932"/>
    <w:rsid w:val="00080816"/>
    <w:rsid w:val="00093BBE"/>
    <w:rsid w:val="000978AF"/>
    <w:rsid w:val="000A2364"/>
    <w:rsid w:val="000A4556"/>
    <w:rsid w:val="000A6E4C"/>
    <w:rsid w:val="000B73D8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4166D"/>
    <w:rsid w:val="00151657"/>
    <w:rsid w:val="001552E7"/>
    <w:rsid w:val="00156658"/>
    <w:rsid w:val="00161718"/>
    <w:rsid w:val="0016407D"/>
    <w:rsid w:val="001670BE"/>
    <w:rsid w:val="00170A6E"/>
    <w:rsid w:val="00171116"/>
    <w:rsid w:val="00171B7C"/>
    <w:rsid w:val="0017696B"/>
    <w:rsid w:val="001769B7"/>
    <w:rsid w:val="00181647"/>
    <w:rsid w:val="00184765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25FA"/>
    <w:rsid w:val="001C7A59"/>
    <w:rsid w:val="001D038E"/>
    <w:rsid w:val="001D0AF4"/>
    <w:rsid w:val="001D32E8"/>
    <w:rsid w:val="001D525E"/>
    <w:rsid w:val="001E486A"/>
    <w:rsid w:val="001E6045"/>
    <w:rsid w:val="001F4A30"/>
    <w:rsid w:val="00200024"/>
    <w:rsid w:val="00213995"/>
    <w:rsid w:val="002139FC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2BA6"/>
    <w:rsid w:val="00294E8A"/>
    <w:rsid w:val="0029586C"/>
    <w:rsid w:val="00296D0E"/>
    <w:rsid w:val="002A0982"/>
    <w:rsid w:val="002A6811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690B"/>
    <w:rsid w:val="003B6B69"/>
    <w:rsid w:val="003C05E2"/>
    <w:rsid w:val="003C44D7"/>
    <w:rsid w:val="003D330F"/>
    <w:rsid w:val="003E5A16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1847"/>
    <w:rsid w:val="005333DC"/>
    <w:rsid w:val="00550201"/>
    <w:rsid w:val="005543BB"/>
    <w:rsid w:val="0055465C"/>
    <w:rsid w:val="0056411D"/>
    <w:rsid w:val="0056771C"/>
    <w:rsid w:val="005719A4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5F7EF5"/>
    <w:rsid w:val="0060003F"/>
    <w:rsid w:val="006005D5"/>
    <w:rsid w:val="0060163E"/>
    <w:rsid w:val="006070FD"/>
    <w:rsid w:val="00610A7F"/>
    <w:rsid w:val="00611195"/>
    <w:rsid w:val="00617818"/>
    <w:rsid w:val="00622C31"/>
    <w:rsid w:val="0062414D"/>
    <w:rsid w:val="00637423"/>
    <w:rsid w:val="006417D1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C4D63"/>
    <w:rsid w:val="006D3CEE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80A65"/>
    <w:rsid w:val="007872F7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3364"/>
    <w:rsid w:val="008135C6"/>
    <w:rsid w:val="00817574"/>
    <w:rsid w:val="00821555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2429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26C1A"/>
    <w:rsid w:val="00931BB6"/>
    <w:rsid w:val="009377CE"/>
    <w:rsid w:val="00940707"/>
    <w:rsid w:val="0095134D"/>
    <w:rsid w:val="00954605"/>
    <w:rsid w:val="00956CB7"/>
    <w:rsid w:val="0097111F"/>
    <w:rsid w:val="009728F2"/>
    <w:rsid w:val="00972DC2"/>
    <w:rsid w:val="0097488C"/>
    <w:rsid w:val="009748A8"/>
    <w:rsid w:val="009A08BE"/>
    <w:rsid w:val="009A1C33"/>
    <w:rsid w:val="009A37F0"/>
    <w:rsid w:val="009A52CE"/>
    <w:rsid w:val="009A61D3"/>
    <w:rsid w:val="009A7EEC"/>
    <w:rsid w:val="009B0679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276B2"/>
    <w:rsid w:val="00A31561"/>
    <w:rsid w:val="00A31784"/>
    <w:rsid w:val="00A34855"/>
    <w:rsid w:val="00A43C20"/>
    <w:rsid w:val="00A57ECC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A7CF0"/>
    <w:rsid w:val="00AB37E7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2438"/>
    <w:rsid w:val="00B4650B"/>
    <w:rsid w:val="00B61175"/>
    <w:rsid w:val="00B618E5"/>
    <w:rsid w:val="00B62F30"/>
    <w:rsid w:val="00B72FD3"/>
    <w:rsid w:val="00B74045"/>
    <w:rsid w:val="00B7406F"/>
    <w:rsid w:val="00B74782"/>
    <w:rsid w:val="00B75CDB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42A2"/>
    <w:rsid w:val="00C57543"/>
    <w:rsid w:val="00C71D6B"/>
    <w:rsid w:val="00C75CC8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63337"/>
    <w:rsid w:val="00D63D01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DF24CF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4AEF"/>
    <w:rsid w:val="00E35B17"/>
    <w:rsid w:val="00E44EE8"/>
    <w:rsid w:val="00E45D0F"/>
    <w:rsid w:val="00E46AEB"/>
    <w:rsid w:val="00E5272E"/>
    <w:rsid w:val="00E612CB"/>
    <w:rsid w:val="00E739E4"/>
    <w:rsid w:val="00E77D66"/>
    <w:rsid w:val="00E8073B"/>
    <w:rsid w:val="00E82AC9"/>
    <w:rsid w:val="00E8402B"/>
    <w:rsid w:val="00E84B93"/>
    <w:rsid w:val="00E91F8F"/>
    <w:rsid w:val="00EA3E81"/>
    <w:rsid w:val="00EB0A3A"/>
    <w:rsid w:val="00EB1619"/>
    <w:rsid w:val="00EB64B4"/>
    <w:rsid w:val="00EB7FF2"/>
    <w:rsid w:val="00EE7D35"/>
    <w:rsid w:val="00F14FD7"/>
    <w:rsid w:val="00F15169"/>
    <w:rsid w:val="00F1668C"/>
    <w:rsid w:val="00F21CAF"/>
    <w:rsid w:val="00F2610A"/>
    <w:rsid w:val="00F37718"/>
    <w:rsid w:val="00F46691"/>
    <w:rsid w:val="00F521AE"/>
    <w:rsid w:val="00F528C8"/>
    <w:rsid w:val="00F53878"/>
    <w:rsid w:val="00F55D29"/>
    <w:rsid w:val="00F569BD"/>
    <w:rsid w:val="00F601EC"/>
    <w:rsid w:val="00F7390C"/>
    <w:rsid w:val="00F75870"/>
    <w:rsid w:val="00F809FE"/>
    <w:rsid w:val="00F8223F"/>
    <w:rsid w:val="00F8463C"/>
    <w:rsid w:val="00F862DE"/>
    <w:rsid w:val="00FA4833"/>
    <w:rsid w:val="00FB18B6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1422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28</cp:revision>
  <cp:lastPrinted>2010-04-28T02:48:00Z</cp:lastPrinted>
  <dcterms:created xsi:type="dcterms:W3CDTF">2021-05-17T08:50:00Z</dcterms:created>
  <dcterms:modified xsi:type="dcterms:W3CDTF">2021-06-16T08:51:00Z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