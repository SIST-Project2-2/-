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4B4" w14:textId="77777777"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14:paraId="54E6FAC2" w14:textId="77777777"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 w:rsidR="00C71D6B" w:rsidRPr="00B23191" w14:paraId="0D30BAB4" w14:textId="77777777" w:rsidTr="00472A67">
        <w:trPr>
          <w:trHeight w:val="399"/>
        </w:trPr>
        <w:tc>
          <w:tcPr>
            <w:tcW w:w="1256" w:type="dxa"/>
          </w:tcPr>
          <w:p w14:paraId="3C2EB540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14:paraId="66EC2ABE" w14:textId="05229682" w:rsidR="00C71D6B" w:rsidRPr="00B23191" w:rsidRDefault="00C31A74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021</w:t>
            </w:r>
            <w:r>
              <w:rPr>
                <w:rFonts w:ascii="맑은 고딕" w:eastAsia="맑은 고딕" w:hAnsi="맑은 고딕" w:hint="eastAsia"/>
                <w:szCs w:val="20"/>
              </w:rPr>
              <w:t>년 0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 w:rsidR="00DE7BA0">
              <w:rPr>
                <w:rFonts w:ascii="맑은 고딕" w:eastAsia="맑은 고딕" w:hAnsi="맑은 고딕"/>
                <w:szCs w:val="20"/>
              </w:rPr>
              <w:t>25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</w:tr>
      <w:tr w:rsidR="00C71D6B" w:rsidRPr="00B23191" w14:paraId="1C1E0251" w14:textId="77777777" w:rsidTr="00472A67">
        <w:trPr>
          <w:trHeight w:val="399"/>
        </w:trPr>
        <w:tc>
          <w:tcPr>
            <w:tcW w:w="1256" w:type="dxa"/>
          </w:tcPr>
          <w:p w14:paraId="217752A6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14:paraId="79AA7A2D" w14:textId="4C3817A1" w:rsidR="00C71D6B" w:rsidRPr="00B23191" w:rsidRDefault="00C31A74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쌍용교육센터</w:t>
            </w:r>
          </w:p>
        </w:tc>
      </w:tr>
      <w:tr w:rsidR="00C71D6B" w:rsidRPr="00B23191" w14:paraId="1B8B99B9" w14:textId="77777777" w:rsidTr="00472A67">
        <w:trPr>
          <w:trHeight w:val="383"/>
        </w:trPr>
        <w:tc>
          <w:tcPr>
            <w:tcW w:w="1256" w:type="dxa"/>
          </w:tcPr>
          <w:p w14:paraId="464B9B8B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14:paraId="5D9AED39" w14:textId="475B01A8" w:rsidR="00C71D6B" w:rsidRPr="00B23191" w:rsidRDefault="00C31A74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2조 전원</w:t>
            </w:r>
          </w:p>
        </w:tc>
      </w:tr>
      <w:tr w:rsidR="00C71D6B" w:rsidRPr="00B23191" w14:paraId="3C75DB93" w14:textId="77777777" w:rsidTr="00472A67">
        <w:trPr>
          <w:trHeight w:val="383"/>
        </w:trPr>
        <w:tc>
          <w:tcPr>
            <w:tcW w:w="1256" w:type="dxa"/>
          </w:tcPr>
          <w:p w14:paraId="559504E7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14:paraId="50EA02AF" w14:textId="3F03C6D5" w:rsidR="00C71D6B" w:rsidRPr="008A3501" w:rsidRDefault="008A3501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장기 콘서트 사이트 구축 [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>명의 여름에 관련된 아티스트]</w:t>
            </w:r>
          </w:p>
        </w:tc>
      </w:tr>
      <w:tr w:rsidR="00A833E3" w:rsidRPr="00B23191" w14:paraId="1925A8FB" w14:textId="77777777" w:rsidTr="00472A67">
        <w:trPr>
          <w:trHeight w:val="255"/>
        </w:trPr>
        <w:tc>
          <w:tcPr>
            <w:tcW w:w="1256" w:type="dxa"/>
            <w:vMerge w:val="restart"/>
          </w:tcPr>
          <w:p w14:paraId="107574BE" w14:textId="77777777"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14:paraId="050C4471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14:paraId="42AA44FE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14:paraId="43CED559" w14:textId="77777777" w:rsidTr="00472A67">
        <w:trPr>
          <w:trHeight w:val="2901"/>
        </w:trPr>
        <w:tc>
          <w:tcPr>
            <w:tcW w:w="1256" w:type="dxa"/>
            <w:vMerge/>
          </w:tcPr>
          <w:p w14:paraId="54D05D74" w14:textId="77777777"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4A5C64E3" w14:textId="270C5341" w:rsidR="003616C9" w:rsidRPr="003616C9" w:rsidRDefault="003616C9" w:rsidP="003616C9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기능 요구사항</w:t>
            </w:r>
          </w:p>
          <w:p w14:paraId="2023060C" w14:textId="76905FC0" w:rsidR="00C31A74" w:rsidRPr="003616C9" w:rsidRDefault="003616C9" w:rsidP="003616C9">
            <w:pPr>
              <w:ind w:left="40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 xml:space="preserve">1.  </w:t>
            </w:r>
            <w:r w:rsidR="00DE7BA0" w:rsidRPr="003616C9">
              <w:rPr>
                <w:rFonts w:ascii="맑은 고딕" w:eastAsia="맑은 고딕" w:hAnsi="맑은 고딕" w:hint="eastAsia"/>
                <w:szCs w:val="20"/>
              </w:rPr>
              <w:t>B</w:t>
            </w:r>
            <w:r w:rsidR="00DE7BA0" w:rsidRPr="003616C9">
              <w:rPr>
                <w:rFonts w:ascii="맑은 고딕" w:eastAsia="맑은 고딕" w:hAnsi="맑은 고딕"/>
                <w:szCs w:val="20"/>
              </w:rPr>
              <w:t xml:space="preserve">OOTSTRAB </w:t>
            </w:r>
            <w:r w:rsidR="00DE7BA0" w:rsidRPr="003616C9">
              <w:rPr>
                <w:rFonts w:ascii="맑은 고딕" w:eastAsia="맑은 고딕" w:hAnsi="맑은 고딕" w:hint="eastAsia"/>
                <w:szCs w:val="20"/>
              </w:rPr>
              <w:t>사용 시 그리드 화면조정 m</w:t>
            </w:r>
            <w:r w:rsidR="00DE7BA0" w:rsidRPr="003616C9">
              <w:rPr>
                <w:rFonts w:ascii="맑은 고딕" w:eastAsia="맑은 고딕" w:hAnsi="맑은 고딕"/>
                <w:szCs w:val="20"/>
              </w:rPr>
              <w:t>d</w:t>
            </w:r>
            <w:r w:rsidR="00DE7BA0" w:rsidRPr="003616C9">
              <w:rPr>
                <w:rFonts w:ascii="맑은 고딕" w:eastAsia="맑은 고딕" w:hAnsi="맑은 고딕" w:hint="eastAsia"/>
                <w:szCs w:val="20"/>
              </w:rPr>
              <w:t xml:space="preserve">로 </w:t>
            </w:r>
            <w:proofErr w:type="gramStart"/>
            <w:r w:rsidR="00DE7BA0" w:rsidRPr="003616C9">
              <w:rPr>
                <w:rFonts w:ascii="맑은 고딕" w:eastAsia="맑은 고딕" w:hAnsi="맑은 고딕" w:hint="eastAsia"/>
                <w:szCs w:val="20"/>
              </w:rPr>
              <w:t>통일 한다</w:t>
            </w:r>
            <w:proofErr w:type="gramEnd"/>
            <w:r w:rsidR="00DE7BA0" w:rsidRPr="003616C9">
              <w:rPr>
                <w:rFonts w:ascii="맑은 고딕" w:eastAsia="맑은 고딕" w:hAnsi="맑은 고딕" w:hint="eastAsia"/>
                <w:szCs w:val="20"/>
              </w:rPr>
              <w:t>.</w:t>
            </w:r>
          </w:p>
          <w:p w14:paraId="1261297C" w14:textId="0447B191" w:rsidR="00DE7BA0" w:rsidRPr="003616C9" w:rsidRDefault="00DE7BA0" w:rsidP="003616C9">
            <w:pPr>
              <w:pStyle w:val="af5"/>
              <w:numPr>
                <w:ilvl w:val="0"/>
                <w:numId w:val="29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3616C9">
              <w:rPr>
                <w:rFonts w:ascii="맑은 고딕" w:eastAsia="맑은 고딕" w:hAnsi="맑은 고딕" w:hint="eastAsia"/>
                <w:szCs w:val="20"/>
              </w:rPr>
              <w:t>콘서트 등록 페이지 미리보기 창과 상세 등록 창을 하나로 합친다.</w:t>
            </w:r>
          </w:p>
          <w:p w14:paraId="28C8DF7A" w14:textId="784B0126" w:rsidR="00DE7BA0" w:rsidRPr="00DE7BA0" w:rsidRDefault="00DE7BA0" w:rsidP="00DE7BA0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</w:p>
        </w:tc>
        <w:tc>
          <w:tcPr>
            <w:tcW w:w="1236" w:type="dxa"/>
          </w:tcPr>
          <w:p w14:paraId="3D320AA3" w14:textId="77777777"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B78C2" w:rsidRPr="00B23191" w14:paraId="69099736" w14:textId="77777777" w:rsidTr="00472A67">
        <w:trPr>
          <w:trHeight w:val="132"/>
        </w:trPr>
        <w:tc>
          <w:tcPr>
            <w:tcW w:w="1256" w:type="dxa"/>
            <w:vMerge/>
          </w:tcPr>
          <w:p w14:paraId="70DB91C5" w14:textId="77777777" w:rsidR="009B78C2" w:rsidRPr="00B23191" w:rsidRDefault="009B78C2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6CF62F42" w14:textId="1879E98B" w:rsidR="003616C9" w:rsidRPr="003616C9" w:rsidRDefault="003616C9" w:rsidP="003616C9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팀원 의견</w:t>
            </w:r>
          </w:p>
          <w:p w14:paraId="2B01BEC5" w14:textId="1F034CA9" w:rsidR="009B78C2" w:rsidRPr="003616C9" w:rsidRDefault="00DE7BA0" w:rsidP="003616C9">
            <w:pPr>
              <w:pStyle w:val="af5"/>
              <w:numPr>
                <w:ilvl w:val="0"/>
                <w:numId w:val="31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3616C9">
              <w:rPr>
                <w:rFonts w:ascii="맑은 고딕" w:eastAsia="맑은 고딕" w:hAnsi="맑은 고딕" w:hint="eastAsia"/>
                <w:szCs w:val="20"/>
              </w:rPr>
              <w:t xml:space="preserve">관리자 페이지는 사용자 페이지에 비해 </w:t>
            </w:r>
            <w:proofErr w:type="spellStart"/>
            <w:r w:rsidRPr="003616C9">
              <w:rPr>
                <w:rFonts w:ascii="맑은 고딕" w:eastAsia="맑은 고딕" w:hAnsi="맑은 고딕" w:hint="eastAsia"/>
                <w:szCs w:val="20"/>
              </w:rPr>
              <w:t>상세적이지</w:t>
            </w:r>
            <w:proofErr w:type="spellEnd"/>
            <w:r w:rsidRPr="003616C9">
              <w:rPr>
                <w:rFonts w:ascii="맑은 고딕" w:eastAsia="맑은 고딕" w:hAnsi="맑은 고딕" w:hint="eastAsia"/>
                <w:szCs w:val="20"/>
              </w:rPr>
              <w:t xml:space="preserve"> 않음,</w:t>
            </w:r>
            <w:r w:rsidRPr="003616C9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3616C9">
              <w:rPr>
                <w:rFonts w:ascii="맑은 고딕" w:eastAsia="맑은 고딕" w:hAnsi="맑은 고딕" w:hint="eastAsia"/>
                <w:szCs w:val="20"/>
              </w:rPr>
              <w:t xml:space="preserve">추가적인 의견을 계속해서 </w:t>
            </w:r>
            <w:proofErr w:type="spellStart"/>
            <w:r w:rsidRPr="003616C9">
              <w:rPr>
                <w:rFonts w:ascii="맑은 고딕" w:eastAsia="맑은 고딕" w:hAnsi="맑은 고딕" w:hint="eastAsia"/>
                <w:szCs w:val="20"/>
              </w:rPr>
              <w:t>반영해야함</w:t>
            </w:r>
            <w:proofErr w:type="spellEnd"/>
          </w:p>
          <w:p w14:paraId="14499F2E" w14:textId="676C7556" w:rsidR="00DE7BA0" w:rsidRPr="003616C9" w:rsidRDefault="00DE7BA0" w:rsidP="00DE7BA0">
            <w:pPr>
              <w:rPr>
                <w:rFonts w:ascii="맑은 고딕" w:eastAsia="맑은 고딕" w:hAnsi="맑은 고딕"/>
                <w:szCs w:val="20"/>
              </w:rPr>
            </w:pPr>
          </w:p>
          <w:p w14:paraId="46DE44F9" w14:textId="0280CEE5" w:rsidR="00DE7BA0" w:rsidRDefault="00DE7BA0" w:rsidP="003616C9">
            <w:pPr>
              <w:pStyle w:val="af5"/>
              <w:numPr>
                <w:ilvl w:val="0"/>
                <w:numId w:val="31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3616C9">
              <w:rPr>
                <w:rFonts w:ascii="맑은 고딕" w:eastAsia="맑은 고딕" w:hAnsi="맑은 고딕" w:hint="eastAsia"/>
                <w:szCs w:val="20"/>
              </w:rPr>
              <w:t xml:space="preserve">수요일날 조원들이 </w:t>
            </w:r>
            <w:proofErr w:type="gramStart"/>
            <w:r w:rsidRPr="003616C9">
              <w:rPr>
                <w:rFonts w:ascii="맑은 고딕" w:eastAsia="맑은 고딕" w:hAnsi="맑은 고딕" w:hint="eastAsia"/>
                <w:szCs w:val="20"/>
              </w:rPr>
              <w:t>기능,</w:t>
            </w:r>
            <w:r w:rsidRPr="003616C9">
              <w:rPr>
                <w:rFonts w:ascii="맑은 고딕" w:eastAsia="맑은 고딕" w:hAnsi="맑은 고딕"/>
                <w:szCs w:val="20"/>
              </w:rPr>
              <w:t>UI</w:t>
            </w:r>
            <w:proofErr w:type="gramEnd"/>
            <w:r w:rsidRPr="003616C9">
              <w:rPr>
                <w:rFonts w:ascii="맑은 고딕" w:eastAsia="맑은 고딕" w:hAnsi="맑은 고딕" w:hint="eastAsia"/>
                <w:szCs w:val="20"/>
              </w:rPr>
              <w:t>에 있어서 부족한 점을 정리하여 의견을 나눈다.</w:t>
            </w:r>
          </w:p>
          <w:p w14:paraId="228DCBAF" w14:textId="77777777" w:rsidR="003616C9" w:rsidRPr="003616C9" w:rsidRDefault="003616C9" w:rsidP="003616C9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14:paraId="2C7C7A2D" w14:textId="62277CF5" w:rsidR="003616C9" w:rsidRPr="003616C9" w:rsidRDefault="003616C9" w:rsidP="003616C9">
            <w:pPr>
              <w:pStyle w:val="af5"/>
              <w:numPr>
                <w:ilvl w:val="0"/>
                <w:numId w:val="28"/>
              </w:numPr>
              <w:ind w:leftChars="0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팀원 오늘의 목표</w:t>
            </w:r>
          </w:p>
          <w:p w14:paraId="61558EFD" w14:textId="78EA02BC" w:rsidR="00DE7BA0" w:rsidRDefault="00DE7BA0" w:rsidP="00DE7BA0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진슬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>– CSS</w:t>
            </w:r>
            <w:r>
              <w:rPr>
                <w:rFonts w:ascii="맑은 고딕" w:eastAsia="맑은 고딕" w:hAnsi="맑은 고딕" w:hint="eastAsia"/>
                <w:szCs w:val="20"/>
              </w:rPr>
              <w:t>공부,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공지사항 </w:t>
            </w:r>
            <w:r>
              <w:rPr>
                <w:rFonts w:ascii="맑은 고딕" w:eastAsia="맑은 고딕" w:hAnsi="맑은 고딕"/>
                <w:szCs w:val="20"/>
              </w:rPr>
              <w:t xml:space="preserve">UI </w:t>
            </w:r>
            <w:r>
              <w:rPr>
                <w:rFonts w:ascii="맑은 고딕" w:eastAsia="맑은 고딕" w:hAnsi="맑은 고딕" w:hint="eastAsia"/>
                <w:szCs w:val="20"/>
              </w:rPr>
              <w:t>완성</w:t>
            </w:r>
          </w:p>
          <w:p w14:paraId="2EB5292A" w14:textId="272D54E4" w:rsidR="00DE7BA0" w:rsidRDefault="00DE7BA0" w:rsidP="00DE7BA0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지원 </w:t>
            </w:r>
            <w:r>
              <w:rPr>
                <w:rFonts w:ascii="맑은 고딕" w:eastAsia="맑은 고딕" w:hAnsi="맑은 고딕"/>
                <w:szCs w:val="20"/>
              </w:rPr>
              <w:t>–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댓글관리 </w:t>
            </w:r>
            <w:r>
              <w:rPr>
                <w:rFonts w:ascii="맑은 고딕" w:eastAsia="맑은 고딕" w:hAnsi="맑은 고딕"/>
                <w:szCs w:val="20"/>
              </w:rPr>
              <w:t xml:space="preserve">HTML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완성 </w:t>
            </w:r>
            <w:r>
              <w:rPr>
                <w:rFonts w:ascii="맑은 고딕" w:eastAsia="맑은 고딕" w:hAnsi="맑은 고딕"/>
                <w:szCs w:val="20"/>
              </w:rPr>
              <w:t xml:space="preserve">-&gt; CSS 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 xml:space="preserve">작성 </w:t>
            </w:r>
            <w:r>
              <w:rPr>
                <w:rFonts w:ascii="맑은 고딕" w:eastAsia="맑은 고딕" w:hAnsi="맑은 고딕"/>
                <w:szCs w:val="20"/>
              </w:rPr>
              <w:t>,</w:t>
            </w:r>
            <w:proofErr w:type="spellStart"/>
            <w:r>
              <w:rPr>
                <w:rFonts w:ascii="맑은 고딕" w:eastAsia="맑은 고딕" w:hAnsi="맑은 고딕"/>
                <w:szCs w:val="20"/>
              </w:rPr>
              <w:t>Github</w:t>
            </w:r>
            <w:proofErr w:type="spellEnd"/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Desktop </w:t>
            </w:r>
            <w:r>
              <w:rPr>
                <w:rFonts w:ascii="맑은 고딕" w:eastAsia="맑은 고딕" w:hAnsi="맑은 고딕" w:hint="eastAsia"/>
                <w:szCs w:val="20"/>
              </w:rPr>
              <w:t>설치 후 연동</w:t>
            </w:r>
          </w:p>
          <w:p w14:paraId="1A97F1B6" w14:textId="1727AF55" w:rsidR="00DE7BA0" w:rsidRDefault="00DE7BA0" w:rsidP="00DE7BA0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창민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지원 </w:t>
            </w:r>
            <w:proofErr w:type="spellStart"/>
            <w:r>
              <w:rPr>
                <w:rFonts w:ascii="맑은 고딕" w:eastAsia="맑은 고딕" w:hAnsi="맑은 고딕"/>
                <w:szCs w:val="20"/>
              </w:rPr>
              <w:t>github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연동 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 xml:space="preserve">지원 </w:t>
            </w:r>
            <w:r>
              <w:rPr>
                <w:rFonts w:ascii="맑은 고딕" w:eastAsia="맑은 고딕" w:hAnsi="맑은 고딕"/>
                <w:szCs w:val="20"/>
              </w:rPr>
              <w:t>,</w:t>
            </w:r>
            <w:r>
              <w:rPr>
                <w:rFonts w:ascii="맑은 고딕" w:eastAsia="맑은 고딕" w:hAnsi="맑은 고딕" w:hint="eastAsia"/>
                <w:szCs w:val="20"/>
              </w:rPr>
              <w:t>팀원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도와주기</w:t>
            </w:r>
            <w:proofErr w:type="spellEnd"/>
          </w:p>
          <w:p w14:paraId="687E00E1" w14:textId="2178A18E" w:rsidR="00DE7BA0" w:rsidRDefault="00DE7BA0" w:rsidP="00DE7BA0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동성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통계 </w:t>
            </w:r>
            <w:proofErr w:type="spellStart"/>
            <w:r>
              <w:rPr>
                <w:rFonts w:ascii="맑은 고딕" w:eastAsia="맑은 고딕" w:hAnsi="맑은 고딕"/>
                <w:szCs w:val="20"/>
              </w:rPr>
              <w:t>js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 xml:space="preserve"> API</w:t>
            </w:r>
            <w:r>
              <w:rPr>
                <w:rFonts w:ascii="맑은 고딕" w:eastAsia="맑은 고딕" w:hAnsi="맑은 고딕" w:hint="eastAsia"/>
                <w:szCs w:val="20"/>
              </w:rPr>
              <w:t>로 구현 (</w:t>
            </w:r>
            <w:r>
              <w:rPr>
                <w:rFonts w:ascii="맑은 고딕" w:eastAsia="맑은 고딕" w:hAnsi="맑은 고딕"/>
                <w:szCs w:val="20"/>
              </w:rPr>
              <w:t>HTML</w:t>
            </w:r>
            <w:r>
              <w:rPr>
                <w:rFonts w:ascii="맑은 고딕" w:eastAsia="맑은 고딕" w:hAnsi="맑은 고딕" w:hint="eastAsia"/>
                <w:szCs w:val="20"/>
              </w:rPr>
              <w:t>은 완성 상태)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=</w:t>
            </w:r>
            <w:r>
              <w:rPr>
                <w:rFonts w:ascii="맑은 고딕" w:eastAsia="맑은 고딕" w:hAnsi="맑은 고딕"/>
                <w:szCs w:val="20"/>
              </w:rPr>
              <w:t xml:space="preserve">&gt; </w:t>
            </w:r>
            <w:r>
              <w:rPr>
                <w:rFonts w:ascii="맑은 고딕" w:eastAsia="맑은 고딕" w:hAnsi="맑은 고딕" w:hint="eastAsia"/>
                <w:szCs w:val="20"/>
              </w:rPr>
              <w:t>통계 U</w:t>
            </w:r>
            <w:r>
              <w:rPr>
                <w:rFonts w:ascii="맑은 고딕" w:eastAsia="맑은 고딕" w:hAnsi="맑은 고딕"/>
                <w:szCs w:val="20"/>
              </w:rPr>
              <w:t>I</w:t>
            </w:r>
            <w:r>
              <w:rPr>
                <w:rFonts w:ascii="맑은 고딕" w:eastAsia="맑은 고딕" w:hAnsi="맑은 고딕" w:hint="eastAsia"/>
                <w:szCs w:val="20"/>
              </w:rPr>
              <w:t>완성</w:t>
            </w:r>
          </w:p>
          <w:p w14:paraId="063E26F7" w14:textId="6FE9548B" w:rsidR="003616C9" w:rsidRPr="003616C9" w:rsidRDefault="00DE7BA0" w:rsidP="00DE7BA0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준수 </w:t>
            </w:r>
            <w:r w:rsidR="003616C9">
              <w:rPr>
                <w:rFonts w:ascii="맑은 고딕" w:eastAsia="맑은 고딕" w:hAnsi="맑은 고딕"/>
                <w:szCs w:val="20"/>
              </w:rPr>
              <w:t>–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3616C9">
              <w:rPr>
                <w:rFonts w:ascii="맑은 고딕" w:eastAsia="맑은 고딕" w:hAnsi="맑은 고딕" w:hint="eastAsia"/>
                <w:szCs w:val="20"/>
              </w:rPr>
              <w:t>아티스트 목록 H</w:t>
            </w:r>
            <w:r w:rsidR="003616C9">
              <w:rPr>
                <w:rFonts w:ascii="맑은 고딕" w:eastAsia="맑은 고딕" w:hAnsi="맑은 고딕"/>
                <w:szCs w:val="20"/>
              </w:rPr>
              <w:t xml:space="preserve">TML </w:t>
            </w:r>
            <w:r w:rsidR="003616C9">
              <w:rPr>
                <w:rFonts w:ascii="맑은 고딕" w:eastAsia="맑은 고딕" w:hAnsi="맑은 고딕" w:hint="eastAsia"/>
                <w:szCs w:val="20"/>
              </w:rPr>
              <w:t xml:space="preserve">작성 후 </w:t>
            </w:r>
            <w:proofErr w:type="spellStart"/>
            <w:r w:rsidR="003616C9">
              <w:rPr>
                <w:rFonts w:ascii="맑은 고딕" w:eastAsia="맑은 고딕" w:hAnsi="맑은 고딕" w:hint="eastAsia"/>
                <w:szCs w:val="20"/>
              </w:rPr>
              <w:t>캐러셀</w:t>
            </w:r>
            <w:proofErr w:type="spellEnd"/>
            <w:r w:rsidR="003616C9">
              <w:rPr>
                <w:rFonts w:ascii="맑은 고딕" w:eastAsia="맑은 고딕" w:hAnsi="맑은 고딕" w:hint="eastAsia"/>
                <w:szCs w:val="20"/>
              </w:rPr>
              <w:t xml:space="preserve">(부트스트랩 이용해서 구현) </w:t>
            </w:r>
          </w:p>
          <w:p w14:paraId="64B10F6C" w14:textId="43DBB064" w:rsidR="00DE7BA0" w:rsidRPr="00DE7BA0" w:rsidRDefault="00DE7BA0" w:rsidP="00DE7BA0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14:paraId="7427CB46" w14:textId="35AE2CC0" w:rsidR="00DE7BA0" w:rsidRDefault="00DE7BA0" w:rsidP="00DE7BA0">
            <w:pPr>
              <w:rPr>
                <w:rFonts w:ascii="맑은 고딕" w:eastAsia="맑은 고딕" w:hAnsi="맑은 고딕"/>
                <w:szCs w:val="20"/>
              </w:rPr>
            </w:pPr>
          </w:p>
          <w:p w14:paraId="75F78003" w14:textId="77777777" w:rsidR="00DE7BA0" w:rsidRPr="00DE7BA0" w:rsidRDefault="00DE7BA0" w:rsidP="00DE7BA0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14:paraId="114AEEF5" w14:textId="77777777" w:rsidR="00DE7BA0" w:rsidRDefault="00DE7BA0" w:rsidP="00DE7BA0">
            <w:pPr>
              <w:rPr>
                <w:rFonts w:ascii="맑은 고딕" w:eastAsia="맑은 고딕" w:hAnsi="맑은 고딕"/>
                <w:szCs w:val="20"/>
              </w:rPr>
            </w:pPr>
          </w:p>
          <w:p w14:paraId="4D41F359" w14:textId="77777777" w:rsidR="00DE7BA0" w:rsidRDefault="00DE7BA0" w:rsidP="00DE7BA0">
            <w:pPr>
              <w:rPr>
                <w:rFonts w:ascii="맑은 고딕" w:eastAsia="맑은 고딕" w:hAnsi="맑은 고딕"/>
                <w:szCs w:val="20"/>
              </w:rPr>
            </w:pPr>
          </w:p>
          <w:p w14:paraId="0060D393" w14:textId="77777777" w:rsidR="00DE7BA0" w:rsidRDefault="00DE7BA0" w:rsidP="00DE7BA0">
            <w:pPr>
              <w:rPr>
                <w:rFonts w:ascii="맑은 고딕" w:eastAsia="맑은 고딕" w:hAnsi="맑은 고딕"/>
                <w:szCs w:val="20"/>
              </w:rPr>
            </w:pPr>
          </w:p>
          <w:p w14:paraId="38F06266" w14:textId="76218E66" w:rsidR="00DE7BA0" w:rsidRPr="00DE7BA0" w:rsidRDefault="00DE7BA0" w:rsidP="00DE7BA0">
            <w:pPr>
              <w:rPr>
                <w:rFonts w:ascii="맑은 고딕" w:eastAsia="맑은 고딕" w:hAnsi="맑은 고딕" w:hint="eastAsia"/>
                <w:szCs w:val="20"/>
              </w:rPr>
            </w:pPr>
          </w:p>
        </w:tc>
        <w:tc>
          <w:tcPr>
            <w:tcW w:w="1236" w:type="dxa"/>
          </w:tcPr>
          <w:p w14:paraId="78FBA583" w14:textId="77777777" w:rsidR="009B78C2" w:rsidRPr="00F601EC" w:rsidRDefault="009B78C2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72A67" w:rsidRPr="00B23191" w14:paraId="6206AE02" w14:textId="77777777" w:rsidTr="00472A67">
        <w:trPr>
          <w:trHeight w:val="175"/>
        </w:trPr>
        <w:tc>
          <w:tcPr>
            <w:tcW w:w="1256" w:type="dxa"/>
            <w:vMerge/>
          </w:tcPr>
          <w:p w14:paraId="2FFADFF0" w14:textId="77777777" w:rsidR="00472A67" w:rsidRPr="00B23191" w:rsidRDefault="00472A67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F0C69F0" w14:textId="77777777" w:rsidR="00E739E4" w:rsidRPr="00DE7BA0" w:rsidRDefault="00E739E4" w:rsidP="00E739E4">
            <w:pPr>
              <w:rPr>
                <w:rFonts w:ascii="맑은 고딕" w:eastAsia="맑은 고딕" w:hAnsi="맑은 고딕"/>
                <w:szCs w:val="20"/>
              </w:rPr>
            </w:pPr>
          </w:p>
          <w:p w14:paraId="2B131CFF" w14:textId="6E96915E" w:rsidR="00E739E4" w:rsidRPr="00E739E4" w:rsidRDefault="00E739E4" w:rsidP="00E739E4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174C37D5" w14:textId="77777777" w:rsidR="00472A67" w:rsidRPr="00F601EC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72A67" w:rsidRPr="00B23191" w14:paraId="300930AA" w14:textId="77777777" w:rsidTr="00472A67">
        <w:trPr>
          <w:trHeight w:val="82"/>
        </w:trPr>
        <w:tc>
          <w:tcPr>
            <w:tcW w:w="1256" w:type="dxa"/>
            <w:vMerge/>
          </w:tcPr>
          <w:p w14:paraId="354E7571" w14:textId="77777777" w:rsidR="00472A67" w:rsidRPr="00B23191" w:rsidRDefault="00472A67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6128FDB8" w14:textId="77777777" w:rsidR="00E739E4" w:rsidRDefault="00E739E4" w:rsidP="00405771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4A7C4DBA" w14:textId="77777777" w:rsidR="00E739E4" w:rsidRDefault="00E739E4" w:rsidP="00405771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38D16987" w14:textId="54CA2580" w:rsidR="00E739E4" w:rsidRDefault="00E739E4" w:rsidP="00405771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6A0D87F3" w14:textId="77777777" w:rsidR="00E739E4" w:rsidRDefault="00E739E4" w:rsidP="00405771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630EE841" w14:textId="7C3B5971" w:rsidR="00E739E4" w:rsidRPr="00E739E4" w:rsidRDefault="00E739E4" w:rsidP="00E739E4">
            <w:pPr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236" w:type="dxa"/>
          </w:tcPr>
          <w:p w14:paraId="4DF0F58E" w14:textId="3A72CFD2" w:rsidR="00472A67" w:rsidRPr="00200024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72A67" w:rsidRPr="00B23191" w14:paraId="0110A14B" w14:textId="77777777" w:rsidTr="00472A67">
        <w:trPr>
          <w:trHeight w:val="70"/>
        </w:trPr>
        <w:tc>
          <w:tcPr>
            <w:tcW w:w="1256" w:type="dxa"/>
            <w:vMerge/>
          </w:tcPr>
          <w:p w14:paraId="6B9CA8B2" w14:textId="77777777" w:rsidR="00472A67" w:rsidRPr="00B23191" w:rsidRDefault="00472A67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075F2250" w14:textId="4F9BCF51" w:rsidR="00472A67" w:rsidRPr="00F601EC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67B40AD6" w14:textId="77777777" w:rsidR="00472A67" w:rsidRPr="005C4941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6085CC9" w14:textId="77777777"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8"/>
      <w:footerReference w:type="default" r:id="rId9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20BCA" w14:textId="77777777" w:rsidR="00531847" w:rsidRDefault="00531847">
      <w:r>
        <w:separator/>
      </w:r>
    </w:p>
  </w:endnote>
  <w:endnote w:type="continuationSeparator" w:id="0">
    <w:p w14:paraId="288FC506" w14:textId="77777777" w:rsidR="00531847" w:rsidRDefault="00531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886"/>
    </w:tblGrid>
    <w:tr w:rsidR="005072CE" w14:paraId="68FDA910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B2657A8" w14:textId="77777777" w:rsidR="005072CE" w:rsidRDefault="00AC4297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14:paraId="664BAD44" w14:textId="77777777" w:rsidR="005072CE" w:rsidRDefault="00507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B23BD" w14:textId="77777777" w:rsidR="00531847" w:rsidRDefault="00531847">
      <w:r>
        <w:separator/>
      </w:r>
    </w:p>
  </w:footnote>
  <w:footnote w:type="continuationSeparator" w:id="0">
    <w:p w14:paraId="78C1CB07" w14:textId="77777777" w:rsidR="00531847" w:rsidRDefault="00531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709"/>
      <w:gridCol w:w="6379"/>
    </w:tblGrid>
    <w:tr w:rsidR="005072CE" w:rsidRPr="009A1C33" w14:paraId="6D86B970" w14:textId="77777777">
      <w:trPr>
        <w:trHeight w:val="539"/>
        <w:jc w:val="center"/>
      </w:trPr>
      <w:tc>
        <w:tcPr>
          <w:tcW w:w="2709" w:type="dxa"/>
          <w:vAlign w:val="bottom"/>
        </w:tcPr>
        <w:p w14:paraId="66A5EDDF" w14:textId="77777777"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14:paraId="06A37382" w14:textId="118E276F"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AC4297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AC4297">
            <w:rPr>
              <w:rFonts w:ascii="Lucida Console" w:eastAsia="돋움" w:hAnsi="Lucida Console"/>
            </w:rPr>
            <w:fldChar w:fldCharType="separate"/>
          </w:r>
          <w:r w:rsidR="00DE7BA0">
            <w:rPr>
              <w:rFonts w:ascii="Lucida Console" w:eastAsia="돋움" w:hAnsi="Lucida Console" w:hint="eastAsia"/>
              <w:noProof/>
            </w:rPr>
            <w:t>2021</w:t>
          </w:r>
          <w:r w:rsidR="00DE7BA0">
            <w:rPr>
              <w:rFonts w:ascii="Lucida Console" w:eastAsia="돋움" w:hAnsi="Lucida Console" w:hint="eastAsia"/>
              <w:noProof/>
            </w:rPr>
            <w:t>년</w:t>
          </w:r>
          <w:r w:rsidR="00DE7BA0">
            <w:rPr>
              <w:rFonts w:ascii="Lucida Console" w:eastAsia="돋움" w:hAnsi="Lucida Console" w:hint="eastAsia"/>
              <w:noProof/>
            </w:rPr>
            <w:t xml:space="preserve"> 5</w:t>
          </w:r>
          <w:r w:rsidR="00DE7BA0">
            <w:rPr>
              <w:rFonts w:ascii="Lucida Console" w:eastAsia="돋움" w:hAnsi="Lucida Console" w:hint="eastAsia"/>
              <w:noProof/>
            </w:rPr>
            <w:t>월</w:t>
          </w:r>
          <w:r w:rsidR="00DE7BA0">
            <w:rPr>
              <w:rFonts w:ascii="Lucida Console" w:eastAsia="돋움" w:hAnsi="Lucida Console" w:hint="eastAsia"/>
              <w:noProof/>
            </w:rPr>
            <w:t xml:space="preserve"> 25</w:t>
          </w:r>
          <w:r w:rsidR="00DE7BA0">
            <w:rPr>
              <w:rFonts w:ascii="Lucida Console" w:eastAsia="돋움" w:hAnsi="Lucida Console" w:hint="eastAsia"/>
              <w:noProof/>
            </w:rPr>
            <w:t>일</w:t>
          </w:r>
          <w:r w:rsidR="00DE7BA0">
            <w:rPr>
              <w:rFonts w:ascii="Lucida Console" w:eastAsia="돋움" w:hAnsi="Lucida Console" w:hint="eastAsia"/>
              <w:noProof/>
            </w:rPr>
            <w:t xml:space="preserve"> </w:t>
          </w:r>
          <w:r w:rsidR="00DE7BA0">
            <w:rPr>
              <w:rFonts w:ascii="Lucida Console" w:eastAsia="돋움" w:hAnsi="Lucida Console" w:hint="eastAsia"/>
              <w:noProof/>
            </w:rPr>
            <w:t>오후</w:t>
          </w:r>
          <w:r w:rsidR="00DE7BA0">
            <w:rPr>
              <w:rFonts w:ascii="Lucida Console" w:eastAsia="돋움" w:hAnsi="Lucida Console" w:hint="eastAsia"/>
              <w:noProof/>
            </w:rPr>
            <w:t xml:space="preserve"> 4</w:t>
          </w:r>
          <w:r w:rsidR="00DE7BA0">
            <w:rPr>
              <w:rFonts w:ascii="Lucida Console" w:eastAsia="돋움" w:hAnsi="Lucida Console" w:hint="eastAsia"/>
              <w:noProof/>
            </w:rPr>
            <w:t>시</w:t>
          </w:r>
          <w:r w:rsidR="00DE7BA0">
            <w:rPr>
              <w:rFonts w:ascii="Lucida Console" w:eastAsia="돋움" w:hAnsi="Lucida Console" w:hint="eastAsia"/>
              <w:noProof/>
            </w:rPr>
            <w:t xml:space="preserve"> 22</w:t>
          </w:r>
          <w:r w:rsidR="00DE7BA0">
            <w:rPr>
              <w:rFonts w:ascii="Lucida Console" w:eastAsia="돋움" w:hAnsi="Lucida Console" w:hint="eastAsia"/>
              <w:noProof/>
            </w:rPr>
            <w:t>분</w:t>
          </w:r>
          <w:r w:rsidR="00AC4297">
            <w:rPr>
              <w:rFonts w:ascii="Lucida Console" w:eastAsia="돋움" w:hAnsi="Lucida Console"/>
            </w:rPr>
            <w:fldChar w:fldCharType="end"/>
          </w:r>
        </w:p>
        <w:p w14:paraId="4793007E" w14:textId="51DF5AAC"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>:</w:t>
          </w:r>
          <w:r w:rsidR="00866719">
            <w:rPr>
              <w:rFonts w:ascii="Lucida Console" w:eastAsia="돋움" w:hAnsi="Lucida Console"/>
            </w:rPr>
            <w:t>2</w:t>
          </w:r>
          <w:r w:rsidR="00866719">
            <w:rPr>
              <w:rFonts w:ascii="Lucida Console" w:eastAsia="돋움" w:hAnsi="Lucida Console" w:hint="eastAsia"/>
            </w:rPr>
            <w:t>조</w:t>
          </w:r>
          <w:r w:rsidRPr="009A1C33">
            <w:rPr>
              <w:rFonts w:ascii="Lucida Console" w:eastAsia="돋움" w:hAnsi="Lucida Console"/>
            </w:rPr>
            <w:t xml:space="preserve"> </w:t>
          </w:r>
          <w:r w:rsidR="006417D1">
            <w:rPr>
              <w:rFonts w:ascii="Lucida Console" w:eastAsia="돋움" w:hAnsi="돋움" w:hint="eastAsia"/>
            </w:rPr>
            <w:t xml:space="preserve">  </w:t>
          </w:r>
        </w:p>
      </w:tc>
    </w:tr>
  </w:tbl>
  <w:p w14:paraId="6484EB75" w14:textId="77777777"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 w15:restartNumberingAfterBreak="0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20CFE"/>
    <w:multiLevelType w:val="hybridMultilevel"/>
    <w:tmpl w:val="EB12D458"/>
    <w:lvl w:ilvl="0" w:tplc="F3C6A2F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8" w15:restartNumberingAfterBreak="0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A4BAA"/>
    <w:multiLevelType w:val="hybridMultilevel"/>
    <w:tmpl w:val="C4F20F88"/>
    <w:lvl w:ilvl="0" w:tplc="CFFA615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CF57277"/>
    <w:multiLevelType w:val="hybridMultilevel"/>
    <w:tmpl w:val="4ECEA154"/>
    <w:lvl w:ilvl="0" w:tplc="9296F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2" w15:restartNumberingAfterBreak="0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3" w15:restartNumberingAfterBreak="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4" w15:restartNumberingAfterBreak="0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736C4E"/>
    <w:multiLevelType w:val="hybridMultilevel"/>
    <w:tmpl w:val="A7365A24"/>
    <w:lvl w:ilvl="0" w:tplc="1DFA640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1851F16"/>
    <w:multiLevelType w:val="hybridMultilevel"/>
    <w:tmpl w:val="E4CE5E24"/>
    <w:lvl w:ilvl="0" w:tplc="06729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88B05B5"/>
    <w:multiLevelType w:val="hybridMultilevel"/>
    <w:tmpl w:val="711CB0A2"/>
    <w:lvl w:ilvl="0" w:tplc="0258339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1" w15:restartNumberingAfterBreak="0">
    <w:nsid w:val="5CA01E71"/>
    <w:multiLevelType w:val="hybridMultilevel"/>
    <w:tmpl w:val="779642C6"/>
    <w:lvl w:ilvl="0" w:tplc="94D8B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FCE3400"/>
    <w:multiLevelType w:val="hybridMultilevel"/>
    <w:tmpl w:val="0FD49818"/>
    <w:lvl w:ilvl="0" w:tplc="7AAA339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4" w15:restartNumberingAfterBreak="0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5" w15:restartNumberingAfterBreak="0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7" w15:restartNumberingAfterBreak="0">
    <w:nsid w:val="714D618E"/>
    <w:multiLevelType w:val="hybridMultilevel"/>
    <w:tmpl w:val="F274CF5A"/>
    <w:lvl w:ilvl="0" w:tplc="6C7C36C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8FF1881"/>
    <w:multiLevelType w:val="hybridMultilevel"/>
    <w:tmpl w:val="0B64713A"/>
    <w:lvl w:ilvl="0" w:tplc="C7405DE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9"/>
  </w:num>
  <w:num w:numId="3">
    <w:abstractNumId w:val="4"/>
  </w:num>
  <w:num w:numId="4">
    <w:abstractNumId w:val="15"/>
  </w:num>
  <w:num w:numId="5">
    <w:abstractNumId w:val="11"/>
  </w:num>
  <w:num w:numId="6">
    <w:abstractNumId w:val="18"/>
  </w:num>
  <w:num w:numId="7">
    <w:abstractNumId w:val="23"/>
  </w:num>
  <w:num w:numId="8">
    <w:abstractNumId w:val="24"/>
  </w:num>
  <w:num w:numId="9">
    <w:abstractNumId w:val="12"/>
  </w:num>
  <w:num w:numId="10">
    <w:abstractNumId w:val="20"/>
  </w:num>
  <w:num w:numId="11">
    <w:abstractNumId w:val="0"/>
  </w:num>
  <w:num w:numId="12">
    <w:abstractNumId w:val="2"/>
  </w:num>
  <w:num w:numId="13">
    <w:abstractNumId w:val="14"/>
  </w:num>
  <w:num w:numId="14">
    <w:abstractNumId w:val="7"/>
  </w:num>
  <w:num w:numId="15">
    <w:abstractNumId w:val="6"/>
  </w:num>
  <w:num w:numId="16">
    <w:abstractNumId w:val="26"/>
  </w:num>
  <w:num w:numId="17">
    <w:abstractNumId w:val="13"/>
  </w:num>
  <w:num w:numId="18">
    <w:abstractNumId w:val="3"/>
  </w:num>
  <w:num w:numId="19">
    <w:abstractNumId w:val="30"/>
  </w:num>
  <w:num w:numId="20">
    <w:abstractNumId w:val="25"/>
  </w:num>
  <w:num w:numId="21">
    <w:abstractNumId w:val="1"/>
  </w:num>
  <w:num w:numId="22">
    <w:abstractNumId w:val="5"/>
  </w:num>
  <w:num w:numId="23">
    <w:abstractNumId w:val="27"/>
  </w:num>
  <w:num w:numId="24">
    <w:abstractNumId w:val="19"/>
  </w:num>
  <w:num w:numId="25">
    <w:abstractNumId w:val="28"/>
  </w:num>
  <w:num w:numId="26">
    <w:abstractNumId w:val="17"/>
  </w:num>
  <w:num w:numId="27">
    <w:abstractNumId w:val="10"/>
  </w:num>
  <w:num w:numId="28">
    <w:abstractNumId w:val="22"/>
  </w:num>
  <w:num w:numId="29">
    <w:abstractNumId w:val="16"/>
  </w:num>
  <w:num w:numId="30">
    <w:abstractNumId w:val="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E"/>
    <w:rsid w:val="000018E1"/>
    <w:rsid w:val="00001CAF"/>
    <w:rsid w:val="00003264"/>
    <w:rsid w:val="00007434"/>
    <w:rsid w:val="00007813"/>
    <w:rsid w:val="00013220"/>
    <w:rsid w:val="000176E1"/>
    <w:rsid w:val="00020F51"/>
    <w:rsid w:val="000467F2"/>
    <w:rsid w:val="00050283"/>
    <w:rsid w:val="000728EC"/>
    <w:rsid w:val="00075357"/>
    <w:rsid w:val="00077932"/>
    <w:rsid w:val="00080816"/>
    <w:rsid w:val="00093BBE"/>
    <w:rsid w:val="000978AF"/>
    <w:rsid w:val="000A2364"/>
    <w:rsid w:val="000A4556"/>
    <w:rsid w:val="000A6E4C"/>
    <w:rsid w:val="000B73D8"/>
    <w:rsid w:val="000C4CE8"/>
    <w:rsid w:val="000E368A"/>
    <w:rsid w:val="000E40BD"/>
    <w:rsid w:val="000F0976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51657"/>
    <w:rsid w:val="001552E7"/>
    <w:rsid w:val="00156658"/>
    <w:rsid w:val="00161718"/>
    <w:rsid w:val="0016407D"/>
    <w:rsid w:val="00170A6E"/>
    <w:rsid w:val="00171116"/>
    <w:rsid w:val="00171B7C"/>
    <w:rsid w:val="001769B7"/>
    <w:rsid w:val="00181647"/>
    <w:rsid w:val="00184765"/>
    <w:rsid w:val="001976D3"/>
    <w:rsid w:val="001A273F"/>
    <w:rsid w:val="001A277B"/>
    <w:rsid w:val="001A31EF"/>
    <w:rsid w:val="001A48D2"/>
    <w:rsid w:val="001A517E"/>
    <w:rsid w:val="001B0366"/>
    <w:rsid w:val="001B03E5"/>
    <w:rsid w:val="001B096F"/>
    <w:rsid w:val="001B25FA"/>
    <w:rsid w:val="001D038E"/>
    <w:rsid w:val="001D32E8"/>
    <w:rsid w:val="001D525E"/>
    <w:rsid w:val="001E486A"/>
    <w:rsid w:val="001E6045"/>
    <w:rsid w:val="001F4A30"/>
    <w:rsid w:val="00200024"/>
    <w:rsid w:val="00213995"/>
    <w:rsid w:val="002139FC"/>
    <w:rsid w:val="0021767E"/>
    <w:rsid w:val="0022269F"/>
    <w:rsid w:val="00222ACA"/>
    <w:rsid w:val="00223B7D"/>
    <w:rsid w:val="002342E3"/>
    <w:rsid w:val="002365EF"/>
    <w:rsid w:val="00241024"/>
    <w:rsid w:val="00241981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4E8A"/>
    <w:rsid w:val="00296D0E"/>
    <w:rsid w:val="002A0982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3D79"/>
    <w:rsid w:val="00322007"/>
    <w:rsid w:val="00326381"/>
    <w:rsid w:val="003616C9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B690B"/>
    <w:rsid w:val="003B6B69"/>
    <w:rsid w:val="003C05E2"/>
    <w:rsid w:val="003D330F"/>
    <w:rsid w:val="003E5F74"/>
    <w:rsid w:val="003E6315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DC1"/>
    <w:rsid w:val="00472A67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50682C"/>
    <w:rsid w:val="00507284"/>
    <w:rsid w:val="005072CE"/>
    <w:rsid w:val="00511FD5"/>
    <w:rsid w:val="0052792C"/>
    <w:rsid w:val="005305A5"/>
    <w:rsid w:val="00531847"/>
    <w:rsid w:val="005333DC"/>
    <w:rsid w:val="005543BB"/>
    <w:rsid w:val="0055465C"/>
    <w:rsid w:val="0056411D"/>
    <w:rsid w:val="0056771C"/>
    <w:rsid w:val="0057549E"/>
    <w:rsid w:val="00582707"/>
    <w:rsid w:val="00583CCB"/>
    <w:rsid w:val="00584217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60003F"/>
    <w:rsid w:val="006005D5"/>
    <w:rsid w:val="006070FD"/>
    <w:rsid w:val="00610A7F"/>
    <w:rsid w:val="00611195"/>
    <w:rsid w:val="00617818"/>
    <w:rsid w:val="00622C31"/>
    <w:rsid w:val="00637423"/>
    <w:rsid w:val="006417D1"/>
    <w:rsid w:val="00651783"/>
    <w:rsid w:val="006527B8"/>
    <w:rsid w:val="0066531F"/>
    <w:rsid w:val="00666A15"/>
    <w:rsid w:val="00667A18"/>
    <w:rsid w:val="00670016"/>
    <w:rsid w:val="00682B25"/>
    <w:rsid w:val="00685C02"/>
    <w:rsid w:val="00687025"/>
    <w:rsid w:val="006922DC"/>
    <w:rsid w:val="00694A76"/>
    <w:rsid w:val="006950AB"/>
    <w:rsid w:val="006B1CF9"/>
    <w:rsid w:val="006C187D"/>
    <w:rsid w:val="006C477C"/>
    <w:rsid w:val="006C4D63"/>
    <w:rsid w:val="006E6306"/>
    <w:rsid w:val="006F50A5"/>
    <w:rsid w:val="006F6A8F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66F4D"/>
    <w:rsid w:val="0077354F"/>
    <w:rsid w:val="0077374B"/>
    <w:rsid w:val="00774614"/>
    <w:rsid w:val="00791A8C"/>
    <w:rsid w:val="007A10D5"/>
    <w:rsid w:val="007C7E55"/>
    <w:rsid w:val="007D120C"/>
    <w:rsid w:val="007D23F7"/>
    <w:rsid w:val="007E0F65"/>
    <w:rsid w:val="007F2E9C"/>
    <w:rsid w:val="007F43F5"/>
    <w:rsid w:val="008040B4"/>
    <w:rsid w:val="00807F82"/>
    <w:rsid w:val="00817574"/>
    <w:rsid w:val="00827ADD"/>
    <w:rsid w:val="008372FD"/>
    <w:rsid w:val="00844946"/>
    <w:rsid w:val="00846970"/>
    <w:rsid w:val="00856FA6"/>
    <w:rsid w:val="00864987"/>
    <w:rsid w:val="00866719"/>
    <w:rsid w:val="008712AE"/>
    <w:rsid w:val="008801AB"/>
    <w:rsid w:val="00885B49"/>
    <w:rsid w:val="00887A80"/>
    <w:rsid w:val="00890669"/>
    <w:rsid w:val="008A3501"/>
    <w:rsid w:val="008A3709"/>
    <w:rsid w:val="008B3B83"/>
    <w:rsid w:val="008B59CB"/>
    <w:rsid w:val="008C0561"/>
    <w:rsid w:val="008D102C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31BB6"/>
    <w:rsid w:val="00940707"/>
    <w:rsid w:val="0095134D"/>
    <w:rsid w:val="00954605"/>
    <w:rsid w:val="00956CB7"/>
    <w:rsid w:val="00972DC2"/>
    <w:rsid w:val="0097488C"/>
    <w:rsid w:val="009A08BE"/>
    <w:rsid w:val="009A1C33"/>
    <w:rsid w:val="009A37F0"/>
    <w:rsid w:val="009A52CE"/>
    <w:rsid w:val="009A61D3"/>
    <w:rsid w:val="009B0679"/>
    <w:rsid w:val="009B546C"/>
    <w:rsid w:val="009B78C2"/>
    <w:rsid w:val="009C6F83"/>
    <w:rsid w:val="009F1D54"/>
    <w:rsid w:val="00A03072"/>
    <w:rsid w:val="00A04397"/>
    <w:rsid w:val="00A066FD"/>
    <w:rsid w:val="00A14880"/>
    <w:rsid w:val="00A215E6"/>
    <w:rsid w:val="00A249EA"/>
    <w:rsid w:val="00A31561"/>
    <w:rsid w:val="00A31784"/>
    <w:rsid w:val="00A34855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A2022"/>
    <w:rsid w:val="00AA2D12"/>
    <w:rsid w:val="00AB37E7"/>
    <w:rsid w:val="00AC4297"/>
    <w:rsid w:val="00AC4364"/>
    <w:rsid w:val="00AC78F7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650B"/>
    <w:rsid w:val="00B61175"/>
    <w:rsid w:val="00B618E5"/>
    <w:rsid w:val="00B62F30"/>
    <w:rsid w:val="00B72FD3"/>
    <w:rsid w:val="00B74045"/>
    <w:rsid w:val="00B74782"/>
    <w:rsid w:val="00B75CDB"/>
    <w:rsid w:val="00BA6DA1"/>
    <w:rsid w:val="00BB0DC2"/>
    <w:rsid w:val="00BC679D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4DD0"/>
    <w:rsid w:val="00C250C1"/>
    <w:rsid w:val="00C27CEB"/>
    <w:rsid w:val="00C31A74"/>
    <w:rsid w:val="00C37EC7"/>
    <w:rsid w:val="00C42E13"/>
    <w:rsid w:val="00C45776"/>
    <w:rsid w:val="00C47055"/>
    <w:rsid w:val="00C5205A"/>
    <w:rsid w:val="00C57543"/>
    <w:rsid w:val="00C71D6B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40864"/>
    <w:rsid w:val="00D4098E"/>
    <w:rsid w:val="00D5068B"/>
    <w:rsid w:val="00D54686"/>
    <w:rsid w:val="00D54CB3"/>
    <w:rsid w:val="00D6159C"/>
    <w:rsid w:val="00D6258D"/>
    <w:rsid w:val="00D62AC0"/>
    <w:rsid w:val="00D63337"/>
    <w:rsid w:val="00D63D01"/>
    <w:rsid w:val="00D73E0C"/>
    <w:rsid w:val="00D8170B"/>
    <w:rsid w:val="00DA1CF5"/>
    <w:rsid w:val="00DB278A"/>
    <w:rsid w:val="00DB474E"/>
    <w:rsid w:val="00DC60E2"/>
    <w:rsid w:val="00DD0D8C"/>
    <w:rsid w:val="00DD5ED4"/>
    <w:rsid w:val="00DE42DE"/>
    <w:rsid w:val="00DE462E"/>
    <w:rsid w:val="00DE7BA0"/>
    <w:rsid w:val="00E00767"/>
    <w:rsid w:val="00E02EB6"/>
    <w:rsid w:val="00E0354C"/>
    <w:rsid w:val="00E04370"/>
    <w:rsid w:val="00E04734"/>
    <w:rsid w:val="00E165AC"/>
    <w:rsid w:val="00E203D2"/>
    <w:rsid w:val="00E21047"/>
    <w:rsid w:val="00E26204"/>
    <w:rsid w:val="00E33505"/>
    <w:rsid w:val="00E35B17"/>
    <w:rsid w:val="00E44EE8"/>
    <w:rsid w:val="00E45D0F"/>
    <w:rsid w:val="00E46AEB"/>
    <w:rsid w:val="00E5272E"/>
    <w:rsid w:val="00E612CB"/>
    <w:rsid w:val="00E739E4"/>
    <w:rsid w:val="00E77D66"/>
    <w:rsid w:val="00E82AC9"/>
    <w:rsid w:val="00E8402B"/>
    <w:rsid w:val="00E91F8F"/>
    <w:rsid w:val="00EA3E81"/>
    <w:rsid w:val="00EB0A3A"/>
    <w:rsid w:val="00EB64B4"/>
    <w:rsid w:val="00EE7D35"/>
    <w:rsid w:val="00F14FD7"/>
    <w:rsid w:val="00F15169"/>
    <w:rsid w:val="00F1668C"/>
    <w:rsid w:val="00F21CAF"/>
    <w:rsid w:val="00F37718"/>
    <w:rsid w:val="00F46691"/>
    <w:rsid w:val="00F528C8"/>
    <w:rsid w:val="00F53878"/>
    <w:rsid w:val="00F55D29"/>
    <w:rsid w:val="00F569BD"/>
    <w:rsid w:val="00F601EC"/>
    <w:rsid w:val="00F75870"/>
    <w:rsid w:val="00F809FE"/>
    <w:rsid w:val="00F8223F"/>
    <w:rsid w:val="00F8463C"/>
    <w:rsid w:val="00F862DE"/>
    <w:rsid w:val="00FA4833"/>
    <w:rsid w:val="00FB5C5F"/>
    <w:rsid w:val="00FD1FBF"/>
    <w:rsid w:val="00FD5D61"/>
    <w:rsid w:val="00FE04E3"/>
    <w:rsid w:val="00FE212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5B9DC"/>
  <w15:docId w15:val="{68A91CB0-DED8-4126-935A-631712D8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  <w:style w:type="character" w:styleId="af6">
    <w:name w:val="Emphasis"/>
    <w:basedOn w:val="a1"/>
    <w:qFormat/>
    <w:rsid w:val="00303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AD85-9B6E-4628-88E4-87DF8C73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모니터링</Template>
  <TotalTime>17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82103</dc:creator>
  <cp:keywords/>
  <dc:description/>
  <cp:lastModifiedBy>홍준수</cp:lastModifiedBy>
  <cp:revision>3</cp:revision>
  <cp:lastPrinted>2010-04-28T02:48:00Z</cp:lastPrinted>
  <dcterms:created xsi:type="dcterms:W3CDTF">2021-05-17T08:50:00Z</dcterms:created>
  <dcterms:modified xsi:type="dcterms:W3CDTF">2021-05-25T07:37:00Z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