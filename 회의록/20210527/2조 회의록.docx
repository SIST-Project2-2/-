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D635011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DE7BA0">
              <w:rPr>
                <w:rFonts w:ascii="맑은 고딕" w:eastAsia="맑은 고딕" w:hAnsi="맑은 고딕"/>
                <w:szCs w:val="20"/>
              </w:rPr>
              <w:t>2</w:t>
            </w:r>
            <w:r w:rsidR="008C6AC1">
              <w:rPr>
                <w:rFonts w:ascii="맑은 고딕" w:eastAsia="맑은 고딕" w:hAnsi="맑은 고딕"/>
                <w:szCs w:val="20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7777777" w:rsidR="0062414D" w:rsidRPr="003616C9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42A09827" w14:textId="24DA4C21" w:rsidR="0062414D" w:rsidRDefault="008C6AC1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콘서트 </w:t>
            </w:r>
            <w:r>
              <w:rPr>
                <w:rFonts w:ascii="맑은 고딕" w:eastAsia="맑은 고딕" w:hAnsi="맑은 고딕"/>
                <w:szCs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달력은 구현 완료 </w:t>
            </w:r>
          </w:p>
          <w:p w14:paraId="65A748A8" w14:textId="6BB9148B" w:rsidR="002429CC" w:rsidRDefault="002429CC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콘서트 </w:t>
            </w:r>
            <w:r>
              <w:rPr>
                <w:rFonts w:ascii="맑은 고딕" w:eastAsia="맑은 고딕" w:hAnsi="맑은 고딕"/>
                <w:szCs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szCs w:val="20"/>
              </w:rPr>
              <w:t>순위형, 날짜</w:t>
            </w:r>
            <w:r w:rsidR="003A762F">
              <w:rPr>
                <w:rFonts w:ascii="맑은 고딕" w:eastAsia="맑은 고딕" w:hAnsi="맑은 고딕" w:hint="eastAsia"/>
                <w:szCs w:val="20"/>
              </w:rPr>
              <w:t>,</w:t>
            </w:r>
            <w:r w:rsidR="003A762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3A762F">
              <w:rPr>
                <w:rFonts w:ascii="맑은 고딕" w:eastAsia="맑은 고딕" w:hAnsi="맑은 고딕" w:hint="eastAsia"/>
                <w:szCs w:val="20"/>
              </w:rPr>
              <w:t>달력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형 총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세개로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분리</w:t>
            </w:r>
          </w:p>
          <w:p w14:paraId="6797B4B0" w14:textId="36E0DF21" w:rsidR="008C6AC1" w:rsidRDefault="008C6AC1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파일 공유를 위해서 E</w:t>
            </w:r>
            <w:r>
              <w:rPr>
                <w:rFonts w:ascii="맑은 고딕" w:eastAsia="맑은 고딕" w:hAnsi="맑은 고딕"/>
                <w:szCs w:val="20"/>
              </w:rPr>
              <w:t>rror</w:t>
            </w:r>
            <w:r>
              <w:rPr>
                <w:rFonts w:ascii="맑은 고딕" w:eastAsia="맑은 고딕" w:hAnsi="맑은 고딕" w:hint="eastAsia"/>
                <w:szCs w:val="20"/>
              </w:rPr>
              <w:t>는 제거해서 올리기</w:t>
            </w:r>
          </w:p>
          <w:p w14:paraId="6BDCB905" w14:textId="3F2BD19D" w:rsidR="008C6AC1" w:rsidRDefault="008C6AC1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각 자 맡은 부분 도움 요청 즉시 말하기</w:t>
            </w:r>
          </w:p>
          <w:p w14:paraId="0F15481C" w14:textId="3953681C" w:rsidR="002429CC" w:rsidRDefault="002429CC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관리자 아티스트 목록 부분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관리자 공지사항 목록을 참고하여 게시판 형식처럼 아티스트 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삭제 구현</w:t>
            </w:r>
          </w:p>
          <w:p w14:paraId="4FCDD476" w14:textId="0E7A3182" w:rsidR="00C417D3" w:rsidRDefault="00C417D3" w:rsidP="006241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아티스트 상세페이지 댓글기능 사용여부 결정은 다음 정기회의때 결정</w:t>
            </w:r>
          </w:p>
          <w:p w14:paraId="62EA78EB" w14:textId="77777777" w:rsidR="008C6AC1" w:rsidRPr="00246D7D" w:rsidRDefault="008C6AC1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25F9F8C5" w14:textId="77777777" w:rsidR="0062414D" w:rsidRPr="003616C9" w:rsidRDefault="0062414D" w:rsidP="0062414D">
            <w:pPr>
              <w:pStyle w:val="af5"/>
              <w:numPr>
                <w:ilvl w:val="0"/>
                <w:numId w:val="2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오늘의 목표</w:t>
            </w:r>
          </w:p>
          <w:p w14:paraId="01C966ED" w14:textId="35625644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–</w:t>
            </w:r>
            <w:r w:rsidR="002429C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>맡은 부분 작성</w:t>
            </w:r>
          </w:p>
          <w:p w14:paraId="267E3EE8" w14:textId="7DA86EE7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proofErr w:type="gramStart"/>
            <w:r>
              <w:rPr>
                <w:rFonts w:ascii="맑은 고딕" w:eastAsia="맑은 고딕" w:hAnsi="맑은 고딕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429CC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>스토리보드</w:t>
            </w:r>
            <w:proofErr w:type="gramEnd"/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 xml:space="preserve"> 마무리, 나머지 html 코드 작성</w:t>
            </w:r>
          </w:p>
          <w:p w14:paraId="54401596" w14:textId="774FE1F3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>콘서트 목록 순위형</w:t>
            </w:r>
          </w:p>
          <w:p w14:paraId="3988FB07" w14:textId="14344BA9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동성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>JSP로 DB연동 테스트, 콘서트 목록 - 날짜형</w:t>
            </w:r>
          </w:p>
          <w:p w14:paraId="55E3174E" w14:textId="77777777" w:rsidR="002429CC" w:rsidRPr="002429CC" w:rsidRDefault="0062414D" w:rsidP="002429C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준수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 w:rsidR="002429CC" w:rsidRPr="002429CC">
              <w:rPr>
                <w:rFonts w:ascii="맑은 고딕" w:eastAsia="맑은 고딕" w:hAnsi="맑은 고딕" w:hint="eastAsia"/>
                <w:szCs w:val="20"/>
              </w:rPr>
              <w:t xml:space="preserve">회원가입 DB연동. </w:t>
            </w:r>
          </w:p>
          <w:p w14:paraId="0401F91C" w14:textId="77777777" w:rsidR="002429CC" w:rsidRPr="002429CC" w:rsidRDefault="002429CC" w:rsidP="002429CC">
            <w:pPr>
              <w:rPr>
                <w:rFonts w:ascii="맑은 고딕" w:eastAsia="맑은 고딕" w:hAnsi="맑은 고딕"/>
                <w:szCs w:val="20"/>
              </w:rPr>
            </w:pPr>
            <w:r w:rsidRPr="002429CC">
              <w:rPr>
                <w:rFonts w:ascii="맑은 고딕" w:eastAsia="맑은 고딕" w:hAnsi="맑은 고딕" w:hint="eastAsia"/>
                <w:szCs w:val="20"/>
              </w:rPr>
              <w:t xml:space="preserve">- 상세페이지 HTML, CSS로 </w:t>
            </w:r>
            <w:proofErr w:type="spellStart"/>
            <w:r w:rsidRPr="002429CC">
              <w:rPr>
                <w:rFonts w:ascii="맑은 고딕" w:eastAsia="맑은 고딕" w:hAnsi="맑은 고딕" w:hint="eastAsia"/>
                <w:szCs w:val="20"/>
              </w:rPr>
              <w:t>된거</w:t>
            </w:r>
            <w:proofErr w:type="spellEnd"/>
            <w:r w:rsidRPr="002429CC">
              <w:rPr>
                <w:rFonts w:ascii="맑은 고딕" w:eastAsia="맑은 고딕" w:hAnsi="맑은 고딕" w:hint="eastAsia"/>
                <w:szCs w:val="20"/>
              </w:rPr>
              <w:t xml:space="preserve"> BOOTSTRAP으로 변경</w:t>
            </w:r>
          </w:p>
          <w:p w14:paraId="5ABE5E9E" w14:textId="77777777" w:rsidR="002429CC" w:rsidRPr="002429CC" w:rsidRDefault="002429CC" w:rsidP="002429CC">
            <w:pPr>
              <w:rPr>
                <w:rFonts w:ascii="맑은 고딕" w:eastAsia="맑은 고딕" w:hAnsi="맑은 고딕"/>
                <w:szCs w:val="20"/>
              </w:rPr>
            </w:pPr>
            <w:r w:rsidRPr="002429CC">
              <w:rPr>
                <w:rFonts w:ascii="맑은 고딕" w:eastAsia="맑은 고딕" w:hAnsi="맑은 고딕" w:hint="eastAsia"/>
                <w:szCs w:val="20"/>
              </w:rPr>
              <w:t>- 댓글 영어-&gt; 한글 변경</w:t>
            </w:r>
          </w:p>
          <w:p w14:paraId="28C8DF7A" w14:textId="5440BD1F" w:rsidR="00DE7BA0" w:rsidRPr="0062414D" w:rsidRDefault="002429CC" w:rsidP="002429CC">
            <w:pPr>
              <w:rPr>
                <w:rFonts w:ascii="맑은 고딕" w:eastAsia="맑은 고딕" w:hAnsi="맑은 고딕"/>
                <w:szCs w:val="20"/>
              </w:rPr>
            </w:pPr>
            <w:r w:rsidRPr="002429CC">
              <w:rPr>
                <w:rFonts w:ascii="맑은 고딕" w:eastAsia="맑은 고딕" w:hAnsi="맑은 고딕" w:hint="eastAsia"/>
                <w:szCs w:val="20"/>
              </w:rPr>
              <w:t>- 아티스트 페이지에 노래 재생기능 구현</w:t>
            </w:r>
          </w:p>
        </w:tc>
        <w:tc>
          <w:tcPr>
            <w:tcW w:w="1236" w:type="dxa"/>
          </w:tcPr>
          <w:p w14:paraId="3D320AA3" w14:textId="77777777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427CB46" w14:textId="35AE2CC0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957C" w14:textId="77777777" w:rsidR="00E054CB" w:rsidRDefault="00E054CB">
      <w:r>
        <w:separator/>
      </w:r>
    </w:p>
  </w:endnote>
  <w:endnote w:type="continuationSeparator" w:id="0">
    <w:p w14:paraId="0692AE51" w14:textId="77777777" w:rsidR="00E054CB" w:rsidRDefault="00E0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AFA2" w14:textId="77777777" w:rsidR="00E054CB" w:rsidRDefault="00E054CB">
      <w:r>
        <w:separator/>
      </w:r>
    </w:p>
  </w:footnote>
  <w:footnote w:type="continuationSeparator" w:id="0">
    <w:p w14:paraId="23E6EAEE" w14:textId="77777777" w:rsidR="00E054CB" w:rsidRDefault="00E05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4D4034BB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3A762F">
            <w:rPr>
              <w:rFonts w:ascii="Lucida Console" w:eastAsia="돋움" w:hAnsi="Lucida Console" w:hint="eastAsia"/>
              <w:noProof/>
            </w:rPr>
            <w:t>2021</w:t>
          </w:r>
          <w:r w:rsidR="003A762F">
            <w:rPr>
              <w:rFonts w:ascii="Lucida Console" w:eastAsia="돋움" w:hAnsi="Lucida Console" w:hint="eastAsia"/>
              <w:noProof/>
            </w:rPr>
            <w:t>년</w:t>
          </w:r>
          <w:r w:rsidR="003A762F">
            <w:rPr>
              <w:rFonts w:ascii="Lucida Console" w:eastAsia="돋움" w:hAnsi="Lucida Console" w:hint="eastAsia"/>
              <w:noProof/>
            </w:rPr>
            <w:t xml:space="preserve"> 5</w:t>
          </w:r>
          <w:r w:rsidR="003A762F">
            <w:rPr>
              <w:rFonts w:ascii="Lucida Console" w:eastAsia="돋움" w:hAnsi="Lucida Console" w:hint="eastAsia"/>
              <w:noProof/>
            </w:rPr>
            <w:t>월</w:t>
          </w:r>
          <w:r w:rsidR="003A762F">
            <w:rPr>
              <w:rFonts w:ascii="Lucida Console" w:eastAsia="돋움" w:hAnsi="Lucida Console" w:hint="eastAsia"/>
              <w:noProof/>
            </w:rPr>
            <w:t xml:space="preserve"> 27</w:t>
          </w:r>
          <w:r w:rsidR="003A762F">
            <w:rPr>
              <w:rFonts w:ascii="Lucida Console" w:eastAsia="돋움" w:hAnsi="Lucida Console" w:hint="eastAsia"/>
              <w:noProof/>
            </w:rPr>
            <w:t>일</w:t>
          </w:r>
          <w:r w:rsidR="003A762F">
            <w:rPr>
              <w:rFonts w:ascii="Lucida Console" w:eastAsia="돋움" w:hAnsi="Lucida Console" w:hint="eastAsia"/>
              <w:noProof/>
            </w:rPr>
            <w:t xml:space="preserve"> </w:t>
          </w:r>
          <w:r w:rsidR="003A762F">
            <w:rPr>
              <w:rFonts w:ascii="Lucida Console" w:eastAsia="돋움" w:hAnsi="Lucida Console" w:hint="eastAsia"/>
              <w:noProof/>
            </w:rPr>
            <w:t>오후</w:t>
          </w:r>
          <w:r w:rsidR="003A762F">
            <w:rPr>
              <w:rFonts w:ascii="Lucida Console" w:eastAsia="돋움" w:hAnsi="Lucida Console" w:hint="eastAsia"/>
              <w:noProof/>
            </w:rPr>
            <w:t xml:space="preserve"> 12</w:t>
          </w:r>
          <w:r w:rsidR="003A762F">
            <w:rPr>
              <w:rFonts w:ascii="Lucida Console" w:eastAsia="돋움" w:hAnsi="Lucida Console" w:hint="eastAsia"/>
              <w:noProof/>
            </w:rPr>
            <w:t>시</w:t>
          </w:r>
          <w:r w:rsidR="003A762F">
            <w:rPr>
              <w:rFonts w:ascii="Lucida Console" w:eastAsia="돋움" w:hAnsi="Lucida Console" w:hint="eastAsia"/>
              <w:noProof/>
            </w:rPr>
            <w:t xml:space="preserve"> 37</w:t>
          </w:r>
          <w:r w:rsidR="003A762F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2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23"/>
  </w:num>
  <w:num w:numId="8">
    <w:abstractNumId w:val="24"/>
  </w:num>
  <w:num w:numId="9">
    <w:abstractNumId w:val="12"/>
  </w:num>
  <w:num w:numId="10">
    <w:abstractNumId w:val="20"/>
  </w:num>
  <w:num w:numId="11">
    <w:abstractNumId w:val="0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6"/>
  </w:num>
  <w:num w:numId="17">
    <w:abstractNumId w:val="13"/>
  </w:num>
  <w:num w:numId="18">
    <w:abstractNumId w:val="3"/>
  </w:num>
  <w:num w:numId="19">
    <w:abstractNumId w:val="30"/>
  </w:num>
  <w:num w:numId="20">
    <w:abstractNumId w:val="25"/>
  </w:num>
  <w:num w:numId="21">
    <w:abstractNumId w:val="1"/>
  </w:num>
  <w:num w:numId="22">
    <w:abstractNumId w:val="5"/>
  </w:num>
  <w:num w:numId="23">
    <w:abstractNumId w:val="27"/>
  </w:num>
  <w:num w:numId="24">
    <w:abstractNumId w:val="19"/>
  </w:num>
  <w:num w:numId="25">
    <w:abstractNumId w:val="28"/>
  </w:num>
  <w:num w:numId="26">
    <w:abstractNumId w:val="17"/>
  </w:num>
  <w:num w:numId="27">
    <w:abstractNumId w:val="10"/>
  </w:num>
  <w:num w:numId="28">
    <w:abstractNumId w:val="22"/>
  </w:num>
  <w:num w:numId="29">
    <w:abstractNumId w:val="1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56658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54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8</cp:revision>
  <cp:lastPrinted>2010-04-28T02:48:00Z</cp:lastPrinted>
  <dcterms:created xsi:type="dcterms:W3CDTF">2021-05-17T08:50:00Z</dcterms:created>
  <dcterms:modified xsi:type="dcterms:W3CDTF">2021-05-27T03:39:00Z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