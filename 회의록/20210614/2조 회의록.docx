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422F7C48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B42438">
              <w:rPr>
                <w:rFonts w:ascii="맑은 고딕" w:eastAsia="맑은 고딕" w:hAnsi="맑은 고딕"/>
                <w:szCs w:val="20"/>
              </w:rPr>
              <w:t>1</w:t>
            </w:r>
            <w:r w:rsidR="00EB7FF2">
              <w:rPr>
                <w:rFonts w:ascii="맑은 고딕" w:eastAsia="맑은 고딕" w:hAnsi="맑은 고딕"/>
                <w:szCs w:val="20"/>
              </w:rPr>
              <w:t>4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CDF78CA" w14:textId="0BE857BD" w:rsidR="00C542A2" w:rsidRDefault="00DE7BA0" w:rsidP="00C542A2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62414D">
              <w:rPr>
                <w:rFonts w:ascii="맑은 고딕" w:eastAsia="맑은 고딕" w:hAnsi="맑은 고딕" w:hint="eastAsia"/>
                <w:szCs w:val="20"/>
              </w:rPr>
              <w:t>팀원 의견</w:t>
            </w:r>
          </w:p>
          <w:p w14:paraId="4886B9AC" w14:textId="46CA48B3" w:rsidR="00EB7FF2" w:rsidRDefault="00EB7FF2" w:rsidP="00EB7FF2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>/</w:t>
            </w:r>
            <w:r>
              <w:rPr>
                <w:rFonts w:ascii="맑은 고딕" w:eastAsia="맑은 고딕" w:hAnsi="맑은 고딕"/>
                <w:szCs w:val="20"/>
              </w:rPr>
              <w:t>18</w:t>
            </w:r>
            <w:r>
              <w:rPr>
                <w:rFonts w:ascii="맑은 고딕" w:eastAsia="맑은 고딕" w:hAnsi="맑은 고딕" w:hint="eastAsia"/>
                <w:szCs w:val="20"/>
              </w:rPr>
              <w:t>일까지 맡은 부분 구현이 안될 경우 나머지 조원이 전담</w:t>
            </w:r>
          </w:p>
          <w:p w14:paraId="5953E1FA" w14:textId="021123B1" w:rsidR="00813364" w:rsidRDefault="00813364" w:rsidP="00EB7FF2">
            <w:pPr>
              <w:rPr>
                <w:rFonts w:ascii="맑은 고딕" w:eastAsia="맑은 고딕" w:hAnsi="맑은 고딕"/>
                <w:szCs w:val="20"/>
              </w:rPr>
            </w:pPr>
          </w:p>
          <w:p w14:paraId="6692F80B" w14:textId="78FBC232" w:rsidR="00813364" w:rsidRPr="00EB7FF2" w:rsidRDefault="00813364" w:rsidP="00EB7FF2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삭제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요청시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삭제 버튼 [기존 그대로 번호 순으로 정렬할 것인지,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삭제 신청 순으로 정렬할 것인지 결정]</w:t>
            </w:r>
            <w:r>
              <w:rPr>
                <w:rFonts w:ascii="맑은 고딕" w:eastAsia="맑은 고딕" w:hAnsi="맑은 고딕"/>
                <w:szCs w:val="20"/>
              </w:rPr>
              <w:t xml:space="preserve">  </w:t>
            </w:r>
            <w:r w:rsidRPr="00813364">
              <w:rPr>
                <w:rFonts w:ascii="맑은 고딕" w:eastAsia="맑은 고딕" w:hAnsi="맑은 고딕"/>
                <w:szCs w:val="20"/>
              </w:rPr>
              <w:sym w:font="Wingdings" w:char="F0E0"/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813364">
              <w:rPr>
                <w:rFonts w:ascii="맑은 고딕" w:eastAsia="맑은 고딕" w:hAnsi="맑은 고딕" w:hint="eastAsia"/>
                <w:b/>
                <w:bCs/>
                <w:color w:val="00B050"/>
                <w:szCs w:val="20"/>
              </w:rPr>
              <w:t>삭제 신청 순으로 정렬</w:t>
            </w:r>
          </w:p>
          <w:p w14:paraId="3EE05198" w14:textId="77777777" w:rsidR="00EB7FF2" w:rsidRDefault="00EB7FF2" w:rsidP="00031F7C">
            <w:pPr>
              <w:pStyle w:val="af5"/>
              <w:ind w:leftChars="0" w:left="760"/>
              <w:rPr>
                <w:rFonts w:ascii="맑은 고딕" w:eastAsia="맑은 고딕" w:hAnsi="맑은 고딕" w:hint="eastAsia"/>
                <w:szCs w:val="20"/>
              </w:rPr>
            </w:pPr>
          </w:p>
          <w:p w14:paraId="55DB6B85" w14:textId="64390D61" w:rsidR="00A276B2" w:rsidRPr="00813364" w:rsidRDefault="00A276B2" w:rsidP="00A276B2">
            <w:pPr>
              <w:ind w:left="400"/>
              <w:rPr>
                <w:rFonts w:ascii="맑은 고딕" w:eastAsia="맑은 고딕" w:hAnsi="맑은 고딕"/>
                <w:szCs w:val="20"/>
              </w:rPr>
            </w:pPr>
          </w:p>
          <w:p w14:paraId="69745E20" w14:textId="3575945D" w:rsidR="00C542A2" w:rsidRPr="00B42438" w:rsidRDefault="00B42438" w:rsidP="00B42438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오늘의 목표</w:t>
            </w:r>
          </w:p>
          <w:p w14:paraId="03265EDA" w14:textId="348CEB2A" w:rsidR="0029586C" w:rsidRDefault="00EB7FF2" w:rsidP="00FB18B6">
            <w:pPr>
              <w:rPr>
                <w:rFonts w:ascii="맑은 고딕" w:eastAsia="맑은 고딕" w:hAnsi="맑은 고딕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강의 복습</w:t>
            </w:r>
          </w:p>
          <w:p w14:paraId="7CA0CC4B" w14:textId="5CE561FD" w:rsidR="00EB7FF2" w:rsidRDefault="00EB7FF2" w:rsidP="00FB18B6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창민</w:t>
            </w:r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쿠키 클래스 적용,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다른 페이지 점검,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자동 로그인 구현,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세션V</w:t>
            </w:r>
            <w:r>
              <w:rPr>
                <w:rFonts w:ascii="맑은 고딕" w:eastAsia="맑은 고딕" w:hAnsi="맑은 고딕"/>
                <w:szCs w:val="20"/>
              </w:rPr>
              <w:t xml:space="preserve">O </w:t>
            </w:r>
            <w:r>
              <w:rPr>
                <w:rFonts w:ascii="맑은 고딕" w:eastAsia="맑은 고딕" w:hAnsi="맑은 고딕" w:hint="eastAsia"/>
                <w:szCs w:val="20"/>
              </w:rPr>
              <w:t>적용</w:t>
            </w:r>
          </w:p>
          <w:p w14:paraId="2E0A4556" w14:textId="0932FCAE" w:rsidR="00EB7FF2" w:rsidRDefault="00EB7FF2" w:rsidP="00FB18B6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동성</w:t>
            </w:r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검색 체크 박스로 변경 완료,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기능 확장</w:t>
            </w:r>
          </w:p>
          <w:p w14:paraId="357F678C" w14:textId="3688EF82" w:rsid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준수</w:t>
            </w:r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주소검색 </w:t>
            </w:r>
            <w:r>
              <w:rPr>
                <w:rFonts w:ascii="맑은 고딕" w:eastAsia="맑은 고딕" w:hAnsi="맑은 고딕"/>
                <w:szCs w:val="20"/>
              </w:rPr>
              <w:t xml:space="preserve">API, </w:t>
            </w:r>
            <w:r>
              <w:rPr>
                <w:rFonts w:ascii="맑은 고딕" w:eastAsia="맑은 고딕" w:hAnsi="맑은 고딕" w:hint="eastAsia"/>
                <w:szCs w:val="20"/>
              </w:rPr>
              <w:t>아이디 중복체크 구현</w:t>
            </w:r>
          </w:p>
          <w:p w14:paraId="64C0D887" w14:textId="657A0224" w:rsidR="00EB7FF2" w:rsidRPr="00EB7FF2" w:rsidRDefault="00EB7FF2" w:rsidP="00FB18B6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지원</w:t>
            </w:r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아티스트 관리 목록 구현 예정</w:t>
            </w:r>
          </w:p>
          <w:p w14:paraId="5E562FF8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8C8DF7A" w14:textId="0BC209E8" w:rsidR="00FB18B6" w:rsidRPr="00E8073B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78C2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9B78C2" w:rsidRPr="00B23191" w:rsidRDefault="009B78C2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4B10F6C" w14:textId="308DC496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75F78003" w14:textId="77777777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114AEEF5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D41F359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0060D393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9B78C2" w:rsidRPr="00F601EC" w:rsidRDefault="009B78C2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62414D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62414D" w:rsidRPr="00B23191" w:rsidRDefault="0062414D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F0C69F0" w14:textId="77777777" w:rsidR="0062414D" w:rsidRPr="00DE7BA0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62414D" w:rsidRPr="00E739E4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62414D" w:rsidRPr="00F601EC" w:rsidRDefault="0062414D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FFEB4" w14:textId="77777777" w:rsidR="009728F2" w:rsidRDefault="009728F2">
      <w:r>
        <w:separator/>
      </w:r>
    </w:p>
  </w:endnote>
  <w:endnote w:type="continuationSeparator" w:id="0">
    <w:p w14:paraId="07280CF7" w14:textId="77777777" w:rsidR="009728F2" w:rsidRDefault="00972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26F9" w14:textId="77777777" w:rsidR="009728F2" w:rsidRDefault="009728F2">
      <w:r>
        <w:separator/>
      </w:r>
    </w:p>
  </w:footnote>
  <w:footnote w:type="continuationSeparator" w:id="0">
    <w:p w14:paraId="56C5C45F" w14:textId="77777777" w:rsidR="009728F2" w:rsidRDefault="00972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2327C31C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EB7FF2">
            <w:rPr>
              <w:rFonts w:ascii="Lucida Console" w:eastAsia="돋움" w:hAnsi="Lucida Console" w:hint="eastAsia"/>
              <w:noProof/>
            </w:rPr>
            <w:t>2021</w:t>
          </w:r>
          <w:r w:rsidR="00EB7FF2">
            <w:rPr>
              <w:rFonts w:ascii="Lucida Console" w:eastAsia="돋움" w:hAnsi="Lucida Console" w:hint="eastAsia"/>
              <w:noProof/>
            </w:rPr>
            <w:t>년</w:t>
          </w:r>
          <w:r w:rsidR="00EB7FF2">
            <w:rPr>
              <w:rFonts w:ascii="Lucida Console" w:eastAsia="돋움" w:hAnsi="Lucida Console" w:hint="eastAsia"/>
              <w:noProof/>
            </w:rPr>
            <w:t xml:space="preserve"> 6</w:t>
          </w:r>
          <w:r w:rsidR="00EB7FF2">
            <w:rPr>
              <w:rFonts w:ascii="Lucida Console" w:eastAsia="돋움" w:hAnsi="Lucida Console" w:hint="eastAsia"/>
              <w:noProof/>
            </w:rPr>
            <w:t>월</w:t>
          </w:r>
          <w:r w:rsidR="00EB7FF2">
            <w:rPr>
              <w:rFonts w:ascii="Lucida Console" w:eastAsia="돋움" w:hAnsi="Lucida Console" w:hint="eastAsia"/>
              <w:noProof/>
            </w:rPr>
            <w:t xml:space="preserve"> 14</w:t>
          </w:r>
          <w:r w:rsidR="00EB7FF2">
            <w:rPr>
              <w:rFonts w:ascii="Lucida Console" w:eastAsia="돋움" w:hAnsi="Lucida Console" w:hint="eastAsia"/>
              <w:noProof/>
            </w:rPr>
            <w:t>일</w:t>
          </w:r>
          <w:r w:rsidR="00EB7FF2">
            <w:rPr>
              <w:rFonts w:ascii="Lucida Console" w:eastAsia="돋움" w:hAnsi="Lucida Console" w:hint="eastAsia"/>
              <w:noProof/>
            </w:rPr>
            <w:t xml:space="preserve"> </w:t>
          </w:r>
          <w:r w:rsidR="00EB7FF2">
            <w:rPr>
              <w:rFonts w:ascii="Lucida Console" w:eastAsia="돋움" w:hAnsi="Lucida Console" w:hint="eastAsia"/>
              <w:noProof/>
            </w:rPr>
            <w:t>오후</w:t>
          </w:r>
          <w:r w:rsidR="00EB7FF2">
            <w:rPr>
              <w:rFonts w:ascii="Lucida Console" w:eastAsia="돋움" w:hAnsi="Lucida Console" w:hint="eastAsia"/>
              <w:noProof/>
            </w:rPr>
            <w:t xml:space="preserve"> 3</w:t>
          </w:r>
          <w:r w:rsidR="00EB7FF2">
            <w:rPr>
              <w:rFonts w:ascii="Lucida Console" w:eastAsia="돋움" w:hAnsi="Lucida Console" w:hint="eastAsia"/>
              <w:noProof/>
            </w:rPr>
            <w:t>시</w:t>
          </w:r>
          <w:r w:rsidR="00EB7FF2">
            <w:rPr>
              <w:rFonts w:ascii="Lucida Console" w:eastAsia="돋움" w:hAnsi="Lucida Console" w:hint="eastAsia"/>
              <w:noProof/>
            </w:rPr>
            <w:t xml:space="preserve"> 1</w:t>
          </w:r>
          <w:r w:rsidR="00EB7FF2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A3803"/>
    <w:multiLevelType w:val="hybridMultilevel"/>
    <w:tmpl w:val="6CCC622A"/>
    <w:lvl w:ilvl="0" w:tplc="0D4441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C2C75DC"/>
    <w:multiLevelType w:val="hybridMultilevel"/>
    <w:tmpl w:val="CDCCBBBE"/>
    <w:lvl w:ilvl="0" w:tplc="2AB489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1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4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7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8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0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2"/>
  </w:num>
  <w:num w:numId="3">
    <w:abstractNumId w:val="4"/>
  </w:num>
  <w:num w:numId="4">
    <w:abstractNumId w:val="18"/>
  </w:num>
  <w:num w:numId="5">
    <w:abstractNumId w:val="14"/>
  </w:num>
  <w:num w:numId="6">
    <w:abstractNumId w:val="21"/>
  </w:num>
  <w:num w:numId="7">
    <w:abstractNumId w:val="26"/>
  </w:num>
  <w:num w:numId="8">
    <w:abstractNumId w:val="27"/>
  </w:num>
  <w:num w:numId="9">
    <w:abstractNumId w:val="15"/>
  </w:num>
  <w:num w:numId="10">
    <w:abstractNumId w:val="23"/>
  </w:num>
  <w:num w:numId="11">
    <w:abstractNumId w:val="0"/>
  </w:num>
  <w:num w:numId="12">
    <w:abstractNumId w:val="2"/>
  </w:num>
  <w:num w:numId="13">
    <w:abstractNumId w:val="17"/>
  </w:num>
  <w:num w:numId="14">
    <w:abstractNumId w:val="10"/>
  </w:num>
  <w:num w:numId="15">
    <w:abstractNumId w:val="8"/>
  </w:num>
  <w:num w:numId="16">
    <w:abstractNumId w:val="29"/>
  </w:num>
  <w:num w:numId="17">
    <w:abstractNumId w:val="16"/>
  </w:num>
  <w:num w:numId="18">
    <w:abstractNumId w:val="3"/>
  </w:num>
  <w:num w:numId="19">
    <w:abstractNumId w:val="33"/>
  </w:num>
  <w:num w:numId="20">
    <w:abstractNumId w:val="28"/>
  </w:num>
  <w:num w:numId="21">
    <w:abstractNumId w:val="1"/>
  </w:num>
  <w:num w:numId="22">
    <w:abstractNumId w:val="7"/>
  </w:num>
  <w:num w:numId="23">
    <w:abstractNumId w:val="30"/>
  </w:num>
  <w:num w:numId="24">
    <w:abstractNumId w:val="22"/>
  </w:num>
  <w:num w:numId="25">
    <w:abstractNumId w:val="31"/>
  </w:num>
  <w:num w:numId="26">
    <w:abstractNumId w:val="20"/>
  </w:num>
  <w:num w:numId="27">
    <w:abstractNumId w:val="13"/>
  </w:num>
  <w:num w:numId="28">
    <w:abstractNumId w:val="25"/>
  </w:num>
  <w:num w:numId="29">
    <w:abstractNumId w:val="19"/>
  </w:num>
  <w:num w:numId="30">
    <w:abstractNumId w:val="12"/>
  </w:num>
  <w:num w:numId="31">
    <w:abstractNumId w:val="24"/>
  </w:num>
  <w:num w:numId="32">
    <w:abstractNumId w:val="6"/>
  </w:num>
  <w:num w:numId="33">
    <w:abstractNumId w:val="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0E49"/>
    <w:rsid w:val="00013220"/>
    <w:rsid w:val="000176E1"/>
    <w:rsid w:val="00020F51"/>
    <w:rsid w:val="00031F7C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A6E4C"/>
    <w:rsid w:val="000B73D8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70A6E"/>
    <w:rsid w:val="00171116"/>
    <w:rsid w:val="00171B7C"/>
    <w:rsid w:val="0017696B"/>
    <w:rsid w:val="001769B7"/>
    <w:rsid w:val="00181647"/>
    <w:rsid w:val="00184765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25FA"/>
    <w:rsid w:val="001C7A59"/>
    <w:rsid w:val="001D038E"/>
    <w:rsid w:val="001D32E8"/>
    <w:rsid w:val="001D525E"/>
    <w:rsid w:val="001E486A"/>
    <w:rsid w:val="001E6045"/>
    <w:rsid w:val="001F4A30"/>
    <w:rsid w:val="00200024"/>
    <w:rsid w:val="00213995"/>
    <w:rsid w:val="002139FC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586C"/>
    <w:rsid w:val="00296D0E"/>
    <w:rsid w:val="002A0982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690B"/>
    <w:rsid w:val="003B6B69"/>
    <w:rsid w:val="003C05E2"/>
    <w:rsid w:val="003C44D7"/>
    <w:rsid w:val="003D330F"/>
    <w:rsid w:val="003E5A16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19A4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70FD"/>
    <w:rsid w:val="00610A7F"/>
    <w:rsid w:val="00611195"/>
    <w:rsid w:val="00617818"/>
    <w:rsid w:val="00622C31"/>
    <w:rsid w:val="0062414D"/>
    <w:rsid w:val="00637423"/>
    <w:rsid w:val="006417D1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D3CEE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80A65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364"/>
    <w:rsid w:val="008135C6"/>
    <w:rsid w:val="00817574"/>
    <w:rsid w:val="00821555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26C1A"/>
    <w:rsid w:val="00931BB6"/>
    <w:rsid w:val="00940707"/>
    <w:rsid w:val="0095134D"/>
    <w:rsid w:val="00954605"/>
    <w:rsid w:val="00956CB7"/>
    <w:rsid w:val="0097111F"/>
    <w:rsid w:val="009728F2"/>
    <w:rsid w:val="00972DC2"/>
    <w:rsid w:val="0097488C"/>
    <w:rsid w:val="009748A8"/>
    <w:rsid w:val="009A08BE"/>
    <w:rsid w:val="009A1C33"/>
    <w:rsid w:val="009A37F0"/>
    <w:rsid w:val="009A52CE"/>
    <w:rsid w:val="009A61D3"/>
    <w:rsid w:val="009A7EEC"/>
    <w:rsid w:val="009B0679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276B2"/>
    <w:rsid w:val="00A31561"/>
    <w:rsid w:val="00A31784"/>
    <w:rsid w:val="00A34855"/>
    <w:rsid w:val="00A43C20"/>
    <w:rsid w:val="00A57ECC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2438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42A2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4AEF"/>
    <w:rsid w:val="00E35B17"/>
    <w:rsid w:val="00E44EE8"/>
    <w:rsid w:val="00E45D0F"/>
    <w:rsid w:val="00E46AEB"/>
    <w:rsid w:val="00E5272E"/>
    <w:rsid w:val="00E612CB"/>
    <w:rsid w:val="00E739E4"/>
    <w:rsid w:val="00E77D66"/>
    <w:rsid w:val="00E8073B"/>
    <w:rsid w:val="00E82AC9"/>
    <w:rsid w:val="00E8402B"/>
    <w:rsid w:val="00E84B93"/>
    <w:rsid w:val="00E91F8F"/>
    <w:rsid w:val="00EA3E81"/>
    <w:rsid w:val="00EB0A3A"/>
    <w:rsid w:val="00EB1619"/>
    <w:rsid w:val="00EB64B4"/>
    <w:rsid w:val="00EB7FF2"/>
    <w:rsid w:val="00EE7D35"/>
    <w:rsid w:val="00F14FD7"/>
    <w:rsid w:val="00F15169"/>
    <w:rsid w:val="00F1668C"/>
    <w:rsid w:val="00F21CAF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1328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23</cp:revision>
  <cp:lastPrinted>2010-04-28T02:48:00Z</cp:lastPrinted>
  <dcterms:created xsi:type="dcterms:W3CDTF">2021-05-17T08:50:00Z</dcterms:created>
  <dcterms:modified xsi:type="dcterms:W3CDTF">2021-06-14T06:16:00Z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